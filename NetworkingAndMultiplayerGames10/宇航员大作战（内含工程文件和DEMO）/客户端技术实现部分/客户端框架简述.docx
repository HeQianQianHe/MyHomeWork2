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ED" w:rsidRDefault="00D97DE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alt="客户端消息发送和反馈框架.png" style="position:absolute;left:0;text-align:left;margin-left:14.2pt;margin-top:5.75pt;width:522.45pt;height:73.2pt;z-index:251658240;visibility:visible">
            <v:imagedata r:id="rId4" o:title=""/>
            <w10:wrap type="topAndBottom"/>
          </v:shape>
        </w:pict>
      </w:r>
    </w:p>
    <w:p w:rsidR="00D97DED" w:rsidRPr="00167A3B" w:rsidRDefault="00D97DED">
      <w:pPr>
        <w:rPr>
          <w:b/>
          <w:sz w:val="21"/>
          <w:szCs w:val="21"/>
        </w:rPr>
      </w:pPr>
      <w:r w:rsidRPr="00167A3B">
        <w:rPr>
          <w:b/>
          <w:sz w:val="21"/>
          <w:szCs w:val="21"/>
        </w:rPr>
        <w:t>GameFacade</w:t>
      </w:r>
      <w:r w:rsidRPr="00167A3B">
        <w:rPr>
          <w:rFonts w:hint="eastAsia"/>
          <w:b/>
          <w:sz w:val="21"/>
          <w:szCs w:val="21"/>
        </w:rPr>
        <w:t>类介绍</w:t>
      </w:r>
    </w:p>
    <w:p w:rsidR="00D97DED" w:rsidRPr="00167A3B" w:rsidRDefault="00D97DED">
      <w:pPr>
        <w:rPr>
          <w:b/>
          <w:sz w:val="21"/>
          <w:szCs w:val="21"/>
        </w:rPr>
      </w:pPr>
      <w:r w:rsidRPr="00167A3B">
        <w:rPr>
          <w:rFonts w:hint="eastAsia"/>
          <w:b/>
          <w:sz w:val="21"/>
          <w:szCs w:val="21"/>
        </w:rPr>
        <w:t>简介：作为一个中转站，为了减少个脚本之间的耦合性，保证单一脚本执行单一功能，并且互相之间尽量减少引用，同时这个脚本继承与</w:t>
      </w:r>
      <w:r w:rsidRPr="00167A3B">
        <w:rPr>
          <w:b/>
          <w:sz w:val="21"/>
          <w:szCs w:val="15"/>
        </w:rPr>
        <w:t>MonoBehaviour</w:t>
      </w:r>
      <w:r w:rsidRPr="00167A3B">
        <w:rPr>
          <w:rFonts w:hint="eastAsia"/>
          <w:b/>
          <w:sz w:val="21"/>
          <w:szCs w:val="15"/>
        </w:rPr>
        <w:t>，也就是</w:t>
      </w:r>
      <w:r w:rsidRPr="00167A3B">
        <w:rPr>
          <w:b/>
          <w:sz w:val="21"/>
          <w:szCs w:val="15"/>
        </w:rPr>
        <w:t>unity</w:t>
      </w:r>
      <w:r w:rsidRPr="00167A3B">
        <w:rPr>
          <w:rFonts w:hint="eastAsia"/>
          <w:b/>
          <w:sz w:val="21"/>
          <w:szCs w:val="15"/>
        </w:rPr>
        <w:t>会帮我实例化他，在</w:t>
      </w:r>
      <w:r w:rsidRPr="00167A3B">
        <w:rPr>
          <w:rFonts w:ascii="DengXian Western" w:hAnsi="DengXian Western"/>
          <w:b/>
          <w:sz w:val="21"/>
          <w:szCs w:val="15"/>
        </w:rPr>
        <w:t>façade</w:t>
      </w:r>
      <w:r w:rsidRPr="00167A3B">
        <w:rPr>
          <w:rFonts w:hint="eastAsia"/>
          <w:b/>
          <w:sz w:val="21"/>
          <w:szCs w:val="15"/>
        </w:rPr>
        <w:t>里会实例化一些不继承于</w:t>
      </w:r>
      <w:r w:rsidRPr="00167A3B">
        <w:rPr>
          <w:b/>
          <w:sz w:val="21"/>
          <w:szCs w:val="15"/>
        </w:rPr>
        <w:t>monobehaviour</w:t>
      </w:r>
      <w:r w:rsidRPr="00167A3B">
        <w:rPr>
          <w:rFonts w:hint="eastAsia"/>
          <w:b/>
          <w:sz w:val="21"/>
          <w:szCs w:val="15"/>
        </w:rPr>
        <w:t>的脚本</w:t>
      </w:r>
    </w:p>
    <w:p w:rsidR="00D97DED" w:rsidRDefault="00D97DED" w:rsidP="00EF05F9">
      <w:pPr>
        <w:rPr>
          <w:sz w:val="15"/>
          <w:szCs w:val="15"/>
        </w:rPr>
      </w:pPr>
    </w:p>
    <w:p w:rsidR="00D97DED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color w:val="00B050"/>
          <w:sz w:val="15"/>
          <w:szCs w:val="15"/>
        </w:rPr>
      </w:pPr>
      <w:r w:rsidRPr="00EF05F9">
        <w:rPr>
          <w:sz w:val="15"/>
          <w:szCs w:val="15"/>
        </w:rPr>
        <w:t>public class GameFacade : MonoBehaviour</w:t>
      </w:r>
      <w:r w:rsidRPr="00EF05F9">
        <w:rPr>
          <w:color w:val="00B050"/>
          <w:sz w:val="15"/>
          <w:szCs w:val="15"/>
        </w:rPr>
        <w:t>//GameFacade</w:t>
      </w:r>
      <w:r w:rsidRPr="00EF05F9">
        <w:rPr>
          <w:rFonts w:hint="eastAsia"/>
          <w:color w:val="00B050"/>
          <w:sz w:val="15"/>
          <w:szCs w:val="15"/>
        </w:rPr>
        <w:t>挂在一个空游戏对象上，继承自</w:t>
      </w:r>
      <w:r w:rsidRPr="00EF05F9">
        <w:rPr>
          <w:color w:val="00B050"/>
          <w:sz w:val="15"/>
          <w:szCs w:val="15"/>
        </w:rPr>
        <w:t>MonoBehaviour</w:t>
      </w:r>
      <w:r w:rsidRPr="00EF05F9">
        <w:rPr>
          <w:rFonts w:hint="eastAsia"/>
          <w:color w:val="00B050"/>
          <w:sz w:val="15"/>
          <w:szCs w:val="15"/>
        </w:rPr>
        <w:t>，可以实例化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>{</w:t>
      </w:r>
    </w:p>
    <w:p w:rsidR="00D97DED" w:rsidRPr="00EF05F9" w:rsidRDefault="00D97DED" w:rsidP="00EF05F9">
      <w:pPr>
        <w:rPr>
          <w:color w:val="538135"/>
          <w:sz w:val="15"/>
          <w:szCs w:val="15"/>
        </w:rPr>
      </w:pPr>
      <w:r w:rsidRPr="00EF05F9">
        <w:rPr>
          <w:sz w:val="15"/>
          <w:szCs w:val="15"/>
        </w:rPr>
        <w:t xml:space="preserve">    public int player = -1;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color w:val="00B050"/>
          <w:sz w:val="15"/>
          <w:szCs w:val="15"/>
        </w:rPr>
      </w:pPr>
      <w:r w:rsidRPr="00EF05F9">
        <w:rPr>
          <w:sz w:val="15"/>
          <w:szCs w:val="15"/>
        </w:rPr>
        <w:t xml:space="preserve">    private static GameFacade _instance;</w:t>
      </w:r>
      <w:r w:rsidRPr="00EF05F9">
        <w:rPr>
          <w:color w:val="00B050"/>
          <w:sz w:val="15"/>
          <w:szCs w:val="15"/>
        </w:rPr>
        <w:t>//</w:t>
      </w:r>
      <w:r w:rsidRPr="00EF05F9">
        <w:rPr>
          <w:rFonts w:hint="eastAsia"/>
          <w:color w:val="00B050"/>
          <w:sz w:val="15"/>
          <w:szCs w:val="15"/>
        </w:rPr>
        <w:t>单例模式，作为游戏主控制脚本，需要在别的很多地方都能访问到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static GameFacade Instance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   get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    if (_instance == null)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        _instance = GameObject.Find("GameFacade").GetComponent&lt;GameFacade&gt;();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    return _instance;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color w:val="00B050"/>
          <w:sz w:val="15"/>
          <w:szCs w:val="15"/>
        </w:rPr>
      </w:pPr>
      <w:r w:rsidRPr="00EF05F9">
        <w:rPr>
          <w:sz w:val="15"/>
          <w:szCs w:val="15"/>
        </w:rPr>
        <w:t xml:space="preserve">    </w:t>
      </w:r>
      <w:r w:rsidRPr="00EF05F9">
        <w:rPr>
          <w:color w:val="00B050"/>
          <w:sz w:val="15"/>
          <w:szCs w:val="15"/>
        </w:rPr>
        <w:t>//</w:t>
      </w:r>
      <w:r w:rsidRPr="00EF05F9">
        <w:rPr>
          <w:rFonts w:hint="eastAsia"/>
          <w:color w:val="00B050"/>
          <w:sz w:val="15"/>
          <w:szCs w:val="15"/>
        </w:rPr>
        <w:t>持有这些各个模块之间的管理器，管理器们没有挂在游戏物体上，要在这里从初始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 RequestManager requestMng;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 ClientManager clientMng;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private bool isEnterPlaying = false;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void Start ()</w:t>
      </w:r>
      <w:r w:rsidRPr="00EF05F9">
        <w:rPr>
          <w:color w:val="00B050"/>
          <w:sz w:val="15"/>
          <w:szCs w:val="15"/>
        </w:rPr>
        <w:t>//</w:t>
      </w:r>
      <w:r w:rsidRPr="00EF05F9">
        <w:rPr>
          <w:rFonts w:hint="eastAsia"/>
          <w:color w:val="00B050"/>
          <w:sz w:val="15"/>
          <w:szCs w:val="15"/>
        </w:rPr>
        <w:t>初始化所有脚本，即先</w:t>
      </w:r>
      <w:r w:rsidRPr="00EF05F9">
        <w:rPr>
          <w:color w:val="00B050"/>
          <w:sz w:val="15"/>
          <w:szCs w:val="15"/>
        </w:rPr>
        <w:t>new</w:t>
      </w:r>
      <w:r w:rsidRPr="00EF05F9">
        <w:rPr>
          <w:rFonts w:hint="eastAsia"/>
          <w:color w:val="00B050"/>
          <w:sz w:val="15"/>
          <w:szCs w:val="15"/>
        </w:rPr>
        <w:t>出来，在调用他们自己内部的初始化方法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</w:t>
      </w:r>
      <w:r w:rsidRPr="00EF05F9">
        <w:rPr>
          <w:color w:val="00B050"/>
          <w:sz w:val="15"/>
          <w:szCs w:val="15"/>
        </w:rPr>
        <w:t>//</w:t>
      </w:r>
      <w:r w:rsidRPr="00EF05F9">
        <w:rPr>
          <w:rFonts w:hint="eastAsia"/>
          <w:color w:val="00B050"/>
          <w:sz w:val="15"/>
          <w:szCs w:val="15"/>
        </w:rPr>
        <w:t>这里在每个脚本的初始化方法里把自己传递过去，让每个管理器持有自己的引用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requestMng = new RequestManager(this);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clientMng = new ClientManager(this);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requestMng.OnInit();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clientMng.OnInit();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Screen.SetResolution(1366, 768, false);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ab/>
        <w:t>void Update ()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UpdateManager();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if (isEnterPlaying)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{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ab/>
        <w:t>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private void OnDestroy()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requestMng.OnDestroy();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clientMng.OnDestroy();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private void UpdateManager()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requestMng.Update();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clientMng.Update();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AddRequest(ActionCode actionCode, BaseRequest request)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requestMng.AddRequest(actionCode, request);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RemoveRequest(ActionCode actionCode)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requestMng.RemoveRequest(actionCode);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color w:val="00B050"/>
          <w:sz w:val="15"/>
          <w:szCs w:val="15"/>
        </w:rPr>
      </w:pPr>
      <w:r w:rsidRPr="00EF05F9">
        <w:rPr>
          <w:sz w:val="15"/>
          <w:szCs w:val="15"/>
        </w:rPr>
        <w:t xml:space="preserve">    public void SendRequest(RequestCode requestCode, ActionCode actionCode, string data)</w:t>
      </w:r>
      <w:r w:rsidRPr="00EF05F9">
        <w:rPr>
          <w:color w:val="00B050"/>
          <w:sz w:val="15"/>
          <w:szCs w:val="15"/>
        </w:rPr>
        <w:t>//</w:t>
      </w:r>
      <w:r w:rsidRPr="00EF05F9">
        <w:rPr>
          <w:rFonts w:hint="eastAsia"/>
          <w:color w:val="00B050"/>
          <w:sz w:val="15"/>
          <w:szCs w:val="15"/>
        </w:rPr>
        <w:t>发送数据的方法，把需要发送的请求数据传到这里，在传递给</w:t>
      </w:r>
      <w:r w:rsidRPr="00EF05F9">
        <w:rPr>
          <w:color w:val="00B050"/>
          <w:sz w:val="15"/>
          <w:szCs w:val="15"/>
        </w:rPr>
        <w:t>ClientManager</w:t>
      </w:r>
      <w:r w:rsidRPr="00EF05F9">
        <w:rPr>
          <w:rFonts w:hint="eastAsia"/>
          <w:color w:val="00B050"/>
          <w:sz w:val="15"/>
          <w:szCs w:val="15"/>
        </w:rPr>
        <w:t>然后按格式打包发送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clientMng.SendRequest(requestCode, actionCode, data);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HandleReponse(ActionCode actionCode, string data)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requestMng.HandleReponse(actionCode, data);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/*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ShowMessage(string msg)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uiMng.ShowMessage(msg);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PlayBgSound(string soundName)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audioMng.PlayBgSound(soundName);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PlayNormalSound(string soundName)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audioMng.PlayNormalSound(soundName);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SetUserData(UserData ud)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playerMng.UserData = ud;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UserData GetUserData()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return playerMng.UserData;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SetCurrentRoleType(RoleType rt)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playerMng.SetCurrentRoleType(rt);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GameObject GetCurrentRoleGameObject()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return playerMng.GetCurrentRoleGameObject();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EnterPlayingSync()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isEnterPlaying = true;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private void EnterPlaying()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playerMng.SpawnRoles();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cameraMng.FollowRole();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StartPlaying()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playerMng.AddControlScript();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playerMng.CreateSyncRequest();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SendAttack(int damage)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playerMng.SendAttack(damage);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GameOver()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cameraMng.WalkthroughScene();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playerMng.GameOver();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public void UpdateResult(int totalCount, int winCount)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{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    playerMng.UpdateResult(totalCount, winCount);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 xml:space="preserve">    }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>*/</w:t>
      </w:r>
    </w:p>
    <w:p w:rsidR="00D97DED" w:rsidRPr="00EF05F9" w:rsidRDefault="00D97DED" w:rsidP="00EF05F9">
      <w:pPr>
        <w:rPr>
          <w:sz w:val="15"/>
          <w:szCs w:val="15"/>
        </w:rPr>
      </w:pPr>
      <w:r w:rsidRPr="00EF05F9">
        <w:rPr>
          <w:sz w:val="15"/>
          <w:szCs w:val="15"/>
        </w:rPr>
        <w:t>}</w:t>
      </w:r>
    </w:p>
    <w:p w:rsidR="00D97DED" w:rsidRDefault="00D97DED"/>
    <w:p w:rsidR="00D97DED" w:rsidRPr="00167A3B" w:rsidRDefault="00D97DED">
      <w:pPr>
        <w:rPr>
          <w:b/>
          <w:sz w:val="21"/>
          <w:szCs w:val="21"/>
        </w:rPr>
      </w:pPr>
      <w:r w:rsidRPr="00167A3B">
        <w:rPr>
          <w:b/>
          <w:sz w:val="21"/>
          <w:szCs w:val="21"/>
        </w:rPr>
        <w:t>BaseManager</w:t>
      </w:r>
      <w:r w:rsidRPr="00167A3B">
        <w:rPr>
          <w:rFonts w:hint="eastAsia"/>
          <w:b/>
          <w:sz w:val="21"/>
          <w:szCs w:val="21"/>
        </w:rPr>
        <w:t>介绍</w:t>
      </w:r>
    </w:p>
    <w:p w:rsidR="00D97DED" w:rsidRPr="00167A3B" w:rsidRDefault="00D97DED">
      <w:pPr>
        <w:rPr>
          <w:b/>
          <w:sz w:val="21"/>
          <w:szCs w:val="21"/>
        </w:rPr>
      </w:pPr>
      <w:r w:rsidRPr="00167A3B">
        <w:rPr>
          <w:rFonts w:hint="eastAsia"/>
          <w:b/>
          <w:sz w:val="21"/>
          <w:szCs w:val="21"/>
        </w:rPr>
        <w:t>简介：所有管理类的父类</w:t>
      </w:r>
    </w:p>
    <w:p w:rsidR="00D97DED" w:rsidRDefault="00D97DED"/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>public class BaseManager</w:t>
      </w:r>
      <w:r w:rsidRPr="00167A3B">
        <w:rPr>
          <w:color w:val="00B050"/>
          <w:sz w:val="15"/>
          <w:szCs w:val="15"/>
        </w:rPr>
        <w:t>//</w:t>
      </w:r>
      <w:r w:rsidRPr="00167A3B">
        <w:rPr>
          <w:rFonts w:hint="eastAsia"/>
          <w:color w:val="00B050"/>
          <w:sz w:val="15"/>
          <w:szCs w:val="15"/>
        </w:rPr>
        <w:t>所有管理器类的基类，提取出来的一些通用的成员和方法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>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protected GameFacade facade;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public BaseManager(GameFacade facade</w:t>
      </w:r>
      <w:r w:rsidRPr="00167A3B">
        <w:rPr>
          <w:color w:val="00B050"/>
          <w:sz w:val="15"/>
          <w:szCs w:val="15"/>
        </w:rPr>
        <w:t>)//</w:t>
      </w:r>
      <w:r w:rsidRPr="00167A3B">
        <w:rPr>
          <w:rFonts w:hint="eastAsia"/>
          <w:color w:val="00B050"/>
          <w:sz w:val="15"/>
          <w:szCs w:val="15"/>
        </w:rPr>
        <w:t>构造方法，在自己被</w:t>
      </w:r>
      <w:r w:rsidRPr="00167A3B">
        <w:rPr>
          <w:color w:val="00B050"/>
          <w:sz w:val="15"/>
          <w:szCs w:val="15"/>
        </w:rPr>
        <w:t>GameFacade</w:t>
      </w:r>
      <w:r w:rsidRPr="00167A3B">
        <w:rPr>
          <w:rFonts w:hint="eastAsia"/>
          <w:color w:val="00B050"/>
          <w:sz w:val="15"/>
          <w:szCs w:val="15"/>
        </w:rPr>
        <w:t>创建出来的时候获取他的引用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this.facade = facade;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}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public virtual void OnInit() { }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public virtual void Update(){}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public virtual void OnDestroy() { }</w:t>
      </w:r>
    </w:p>
    <w:p w:rsidR="00D97DED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>}</w:t>
      </w:r>
    </w:p>
    <w:p w:rsidR="00D97DED" w:rsidRDefault="00D97DED" w:rsidP="00167A3B">
      <w:pPr>
        <w:rPr>
          <w:sz w:val="15"/>
          <w:szCs w:val="15"/>
        </w:rPr>
      </w:pPr>
    </w:p>
    <w:p w:rsidR="00D97DED" w:rsidRDefault="00D97DED" w:rsidP="00167A3B">
      <w:pPr>
        <w:rPr>
          <w:color w:val="00B050"/>
          <w:sz w:val="15"/>
          <w:szCs w:val="15"/>
        </w:rPr>
      </w:pPr>
    </w:p>
    <w:p w:rsidR="00D97DED" w:rsidRPr="00167A3B" w:rsidRDefault="00D97DED" w:rsidP="00167A3B">
      <w:pPr>
        <w:rPr>
          <w:b/>
          <w:sz w:val="21"/>
          <w:szCs w:val="21"/>
        </w:rPr>
      </w:pPr>
      <w:r w:rsidRPr="00167A3B">
        <w:rPr>
          <w:b/>
          <w:sz w:val="21"/>
          <w:szCs w:val="21"/>
        </w:rPr>
        <w:t>ClientManager</w:t>
      </w:r>
      <w:r w:rsidRPr="00167A3B">
        <w:rPr>
          <w:rFonts w:hint="eastAsia"/>
          <w:b/>
          <w:sz w:val="21"/>
          <w:szCs w:val="21"/>
        </w:rPr>
        <w:t>介绍</w:t>
      </w:r>
    </w:p>
    <w:p w:rsidR="00D97DED" w:rsidRPr="00167A3B" w:rsidRDefault="00D97DED" w:rsidP="00167A3B">
      <w:pPr>
        <w:rPr>
          <w:b/>
          <w:color w:val="00B050"/>
          <w:sz w:val="21"/>
          <w:szCs w:val="21"/>
        </w:rPr>
      </w:pPr>
      <w:r w:rsidRPr="00167A3B">
        <w:rPr>
          <w:rFonts w:hint="eastAsia"/>
          <w:b/>
          <w:sz w:val="21"/>
          <w:szCs w:val="21"/>
        </w:rPr>
        <w:t>简介：开启</w:t>
      </w:r>
      <w:r w:rsidRPr="00167A3B">
        <w:rPr>
          <w:b/>
          <w:sz w:val="21"/>
          <w:szCs w:val="21"/>
        </w:rPr>
        <w:t>socket</w:t>
      </w:r>
      <w:r w:rsidRPr="00167A3B">
        <w:rPr>
          <w:rFonts w:hint="eastAsia"/>
          <w:b/>
          <w:sz w:val="21"/>
          <w:szCs w:val="21"/>
        </w:rPr>
        <w:t>与服务器来链接，开启线程循环接收消息，并且发送消息</w:t>
      </w:r>
    </w:p>
    <w:p w:rsidR="00D97DED" w:rsidRPr="00167A3B" w:rsidRDefault="00D97DED" w:rsidP="00167A3B">
      <w:pPr>
        <w:rPr>
          <w:color w:val="00B050"/>
          <w:sz w:val="15"/>
          <w:szCs w:val="15"/>
        </w:rPr>
      </w:pPr>
    </w:p>
    <w:p w:rsidR="00D97DED" w:rsidRPr="00167A3B" w:rsidRDefault="00D97DED" w:rsidP="00167A3B">
      <w:pPr>
        <w:rPr>
          <w:color w:val="00B050"/>
          <w:sz w:val="15"/>
          <w:szCs w:val="15"/>
        </w:rPr>
      </w:pPr>
      <w:r w:rsidRPr="00167A3B">
        <w:rPr>
          <w:color w:val="00B050"/>
          <w:sz w:val="15"/>
          <w:szCs w:val="15"/>
        </w:rPr>
        <w:t>// &lt;summary&gt;</w:t>
      </w:r>
    </w:p>
    <w:p w:rsidR="00D97DED" w:rsidRPr="00167A3B" w:rsidRDefault="00D97DED" w:rsidP="00167A3B">
      <w:pPr>
        <w:rPr>
          <w:color w:val="00B050"/>
          <w:sz w:val="15"/>
          <w:szCs w:val="15"/>
        </w:rPr>
      </w:pPr>
      <w:r w:rsidRPr="00167A3B">
        <w:rPr>
          <w:color w:val="00B050"/>
          <w:sz w:val="15"/>
          <w:szCs w:val="15"/>
        </w:rPr>
        <w:t xml:space="preserve">/// </w:t>
      </w:r>
      <w:r w:rsidRPr="00167A3B">
        <w:rPr>
          <w:rFonts w:hint="eastAsia"/>
          <w:color w:val="00B050"/>
          <w:sz w:val="15"/>
          <w:szCs w:val="15"/>
        </w:rPr>
        <w:t>这个是用来管理跟服务器端的</w:t>
      </w:r>
      <w:r w:rsidRPr="00167A3B">
        <w:rPr>
          <w:color w:val="00B050"/>
          <w:sz w:val="15"/>
          <w:szCs w:val="15"/>
        </w:rPr>
        <w:t>Socket</w:t>
      </w:r>
      <w:r w:rsidRPr="00167A3B">
        <w:rPr>
          <w:rFonts w:hint="eastAsia"/>
          <w:color w:val="00B050"/>
          <w:sz w:val="15"/>
          <w:szCs w:val="15"/>
        </w:rPr>
        <w:t>连接</w:t>
      </w:r>
    </w:p>
    <w:p w:rsidR="00D97DED" w:rsidRPr="00167A3B" w:rsidRDefault="00D97DED" w:rsidP="00167A3B">
      <w:pPr>
        <w:rPr>
          <w:color w:val="00B050"/>
          <w:sz w:val="15"/>
          <w:szCs w:val="15"/>
        </w:rPr>
      </w:pPr>
      <w:r w:rsidRPr="00167A3B">
        <w:rPr>
          <w:color w:val="00B050"/>
          <w:sz w:val="15"/>
          <w:szCs w:val="15"/>
        </w:rPr>
        <w:t>/// &lt;/summary&gt;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>public class ClientManager :BaseManager {</w:t>
      </w:r>
    </w:p>
    <w:p w:rsidR="00D97DED" w:rsidRPr="00167A3B" w:rsidRDefault="00D97DED" w:rsidP="00167A3B">
      <w:pPr>
        <w:rPr>
          <w:sz w:val="15"/>
          <w:szCs w:val="15"/>
        </w:rPr>
      </w:pP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private const string IP = "127.0.0.1";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private const int PORT = 6688;</w:t>
      </w:r>
    </w:p>
    <w:p w:rsidR="00D97DED" w:rsidRPr="00167A3B" w:rsidRDefault="00D97DED" w:rsidP="00167A3B">
      <w:pPr>
        <w:rPr>
          <w:sz w:val="15"/>
          <w:szCs w:val="15"/>
        </w:rPr>
      </w:pP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private Socket clientSocket;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private Message msg = new Message();</w:t>
      </w:r>
      <w:r w:rsidRPr="00167A3B">
        <w:rPr>
          <w:color w:val="00B050"/>
          <w:sz w:val="15"/>
          <w:szCs w:val="15"/>
        </w:rPr>
        <w:t>//</w:t>
      </w:r>
      <w:r w:rsidRPr="00167A3B">
        <w:rPr>
          <w:rFonts w:hint="eastAsia"/>
          <w:color w:val="00B050"/>
          <w:sz w:val="15"/>
          <w:szCs w:val="15"/>
        </w:rPr>
        <w:t>帮助解析信息的类</w:t>
      </w:r>
    </w:p>
    <w:p w:rsidR="00D97DED" w:rsidRPr="00167A3B" w:rsidRDefault="00D97DED" w:rsidP="00167A3B">
      <w:pPr>
        <w:rPr>
          <w:sz w:val="15"/>
          <w:szCs w:val="15"/>
        </w:rPr>
      </w:pP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public ClientManager(GameFacade facade) : base(facade) { }</w:t>
      </w:r>
    </w:p>
    <w:p w:rsidR="00D97DED" w:rsidRPr="00167A3B" w:rsidRDefault="00D97DED" w:rsidP="00167A3B">
      <w:pPr>
        <w:rPr>
          <w:sz w:val="15"/>
          <w:szCs w:val="15"/>
        </w:rPr>
      </w:pP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public override void OnInit()</w:t>
      </w:r>
      <w:r w:rsidRPr="00167A3B">
        <w:rPr>
          <w:color w:val="00B050"/>
          <w:sz w:val="15"/>
          <w:szCs w:val="15"/>
        </w:rPr>
        <w:t>//</w:t>
      </w:r>
      <w:r w:rsidRPr="00167A3B">
        <w:rPr>
          <w:rFonts w:hint="eastAsia"/>
          <w:color w:val="00B050"/>
          <w:sz w:val="15"/>
          <w:szCs w:val="15"/>
        </w:rPr>
        <w:t>当</w:t>
      </w:r>
      <w:r w:rsidRPr="00167A3B">
        <w:rPr>
          <w:color w:val="00B050"/>
          <w:sz w:val="15"/>
          <w:szCs w:val="15"/>
        </w:rPr>
        <w:t>ClientManager</w:t>
      </w:r>
      <w:r w:rsidRPr="00167A3B">
        <w:rPr>
          <w:rFonts w:hint="eastAsia"/>
          <w:color w:val="00B050"/>
          <w:sz w:val="15"/>
          <w:szCs w:val="15"/>
        </w:rPr>
        <w:t>被</w:t>
      </w:r>
      <w:r w:rsidRPr="00167A3B">
        <w:rPr>
          <w:color w:val="00B050"/>
          <w:sz w:val="15"/>
          <w:szCs w:val="15"/>
        </w:rPr>
        <w:t>GameFacade</w:t>
      </w:r>
      <w:r w:rsidRPr="00167A3B">
        <w:rPr>
          <w:rFonts w:hint="eastAsia"/>
          <w:color w:val="00B050"/>
          <w:sz w:val="15"/>
          <w:szCs w:val="15"/>
        </w:rPr>
        <w:t>创建出来的时候调用这个方法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base.OnInit();</w:t>
      </w:r>
    </w:p>
    <w:p w:rsidR="00D97DED" w:rsidRPr="00167A3B" w:rsidRDefault="00D97DED" w:rsidP="00167A3B">
      <w:pPr>
        <w:rPr>
          <w:sz w:val="15"/>
          <w:szCs w:val="15"/>
        </w:rPr>
      </w:pP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clientSocket = new Socket(AddressFamily.InterNetwork, SocketType.Stream, ProtocolType.Tcp);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try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    clientSocket.Connect(IP, PORT);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    clientSocket.BeginReceive(msg.Data, msg.StartIndex, msg.RemainSize, SocketFlags.None, ReceiveCallback, null)</w:t>
      </w:r>
      <w:r w:rsidRPr="00167A3B">
        <w:rPr>
          <w:color w:val="00B050"/>
          <w:sz w:val="15"/>
          <w:szCs w:val="15"/>
        </w:rPr>
        <w:t>;//</w:t>
      </w:r>
      <w:r w:rsidRPr="00167A3B">
        <w:rPr>
          <w:rFonts w:hint="eastAsia"/>
          <w:color w:val="00B050"/>
          <w:sz w:val="15"/>
          <w:szCs w:val="15"/>
        </w:rPr>
        <w:t>开始循环接收消息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}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catch (Exception e)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    Debug.LogWarning("</w:t>
      </w:r>
      <w:r w:rsidRPr="00167A3B">
        <w:rPr>
          <w:rFonts w:hint="eastAsia"/>
          <w:sz w:val="15"/>
          <w:szCs w:val="15"/>
        </w:rPr>
        <w:t>无法连接到服务器端，请检查您的网络！！</w:t>
      </w:r>
      <w:r w:rsidRPr="00167A3B">
        <w:rPr>
          <w:sz w:val="15"/>
          <w:szCs w:val="15"/>
        </w:rPr>
        <w:t>" + e);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}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}</w:t>
      </w:r>
    </w:p>
    <w:p w:rsidR="00D97DED" w:rsidRPr="00167A3B" w:rsidRDefault="00D97DED" w:rsidP="00167A3B">
      <w:pPr>
        <w:rPr>
          <w:sz w:val="15"/>
          <w:szCs w:val="15"/>
        </w:rPr>
      </w:pP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private void ReceiveCallback(IAsyncResult ar)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try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    if (clientSocket == null || clientSocket.Connected == false) return;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    int count = clientSocket.EndReceive(ar);</w:t>
      </w:r>
    </w:p>
    <w:p w:rsidR="00D97DED" w:rsidRPr="00167A3B" w:rsidRDefault="00D97DED" w:rsidP="00167A3B">
      <w:pPr>
        <w:rPr>
          <w:sz w:val="15"/>
          <w:szCs w:val="15"/>
        </w:rPr>
      </w:pPr>
    </w:p>
    <w:p w:rsidR="00D97DED" w:rsidRPr="00167A3B" w:rsidRDefault="00D97DED" w:rsidP="00167A3B">
      <w:pPr>
        <w:rPr>
          <w:color w:val="00B050"/>
          <w:sz w:val="15"/>
          <w:szCs w:val="15"/>
        </w:rPr>
      </w:pPr>
      <w:r w:rsidRPr="00167A3B">
        <w:rPr>
          <w:sz w:val="15"/>
          <w:szCs w:val="15"/>
        </w:rPr>
        <w:t xml:space="preserve">            msg.ReadMessage(count, OnProcessDataCallback);</w:t>
      </w:r>
      <w:r w:rsidRPr="00167A3B">
        <w:rPr>
          <w:color w:val="00B050"/>
          <w:sz w:val="15"/>
          <w:szCs w:val="15"/>
        </w:rPr>
        <w:t>//</w:t>
      </w:r>
      <w:r w:rsidRPr="00167A3B">
        <w:rPr>
          <w:rFonts w:hint="eastAsia"/>
          <w:color w:val="00B050"/>
          <w:sz w:val="15"/>
          <w:szCs w:val="15"/>
        </w:rPr>
        <w:t>需要两个参数，一个是这次读取新信息要增加的</w:t>
      </w:r>
      <w:r w:rsidRPr="00167A3B">
        <w:rPr>
          <w:color w:val="00B050"/>
          <w:sz w:val="15"/>
          <w:szCs w:val="15"/>
        </w:rPr>
        <w:t>startIndex</w:t>
      </w:r>
      <w:r w:rsidRPr="00167A3B">
        <w:rPr>
          <w:rFonts w:hint="eastAsia"/>
          <w:color w:val="00B050"/>
          <w:sz w:val="15"/>
          <w:szCs w:val="15"/>
        </w:rPr>
        <w:t>值，第二个是解析完消息调用的回调函数</w:t>
      </w:r>
    </w:p>
    <w:p w:rsidR="00D97DED" w:rsidRPr="00167A3B" w:rsidRDefault="00D97DED" w:rsidP="00167A3B">
      <w:pPr>
        <w:rPr>
          <w:sz w:val="15"/>
          <w:szCs w:val="15"/>
        </w:rPr>
      </w:pP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    clientSocket.BeginReceive(msg.Data, msg.StartIndex, msg.RemainSize, SocketFlags.None, ReceiveCallback, null); </w:t>
      </w:r>
      <w:r w:rsidRPr="00167A3B">
        <w:rPr>
          <w:color w:val="00B050"/>
          <w:sz w:val="15"/>
          <w:szCs w:val="15"/>
        </w:rPr>
        <w:t>//</w:t>
      </w:r>
      <w:r w:rsidRPr="00167A3B">
        <w:rPr>
          <w:rFonts w:hint="eastAsia"/>
          <w:color w:val="00B050"/>
          <w:sz w:val="15"/>
          <w:szCs w:val="15"/>
        </w:rPr>
        <w:t>循环接收消息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}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catch(Exception e)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    Debug.Log(e);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}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}</w:t>
      </w:r>
    </w:p>
    <w:p w:rsidR="00D97DED" w:rsidRPr="00167A3B" w:rsidRDefault="00D97DED" w:rsidP="00167A3B">
      <w:pPr>
        <w:rPr>
          <w:sz w:val="15"/>
          <w:szCs w:val="15"/>
        </w:rPr>
      </w:pPr>
    </w:p>
    <w:p w:rsidR="00D97DED" w:rsidRPr="00167A3B" w:rsidRDefault="00D97DED" w:rsidP="00167A3B">
      <w:pPr>
        <w:rPr>
          <w:color w:val="00B050"/>
          <w:sz w:val="15"/>
          <w:szCs w:val="15"/>
        </w:rPr>
      </w:pPr>
      <w:r w:rsidRPr="00167A3B">
        <w:rPr>
          <w:sz w:val="15"/>
          <w:szCs w:val="15"/>
        </w:rPr>
        <w:t xml:space="preserve">    private void OnProcessDataCallback(ActionCode actionCode,string data)</w:t>
      </w:r>
      <w:r w:rsidRPr="00167A3B">
        <w:rPr>
          <w:color w:val="00B050"/>
          <w:sz w:val="15"/>
          <w:szCs w:val="15"/>
        </w:rPr>
        <w:t>//</w:t>
      </w:r>
      <w:r w:rsidRPr="00167A3B">
        <w:rPr>
          <w:rFonts w:hint="eastAsia"/>
          <w:color w:val="00B050"/>
          <w:sz w:val="15"/>
          <w:szCs w:val="15"/>
        </w:rPr>
        <w:t>解析完从服务器发回来的消息后，把</w:t>
      </w:r>
      <w:r w:rsidRPr="00167A3B">
        <w:rPr>
          <w:color w:val="00B050"/>
          <w:sz w:val="15"/>
          <w:szCs w:val="15"/>
        </w:rPr>
        <w:t>actionCode</w:t>
      </w:r>
      <w:r w:rsidRPr="00167A3B">
        <w:rPr>
          <w:rFonts w:hint="eastAsia"/>
          <w:color w:val="00B050"/>
          <w:sz w:val="15"/>
          <w:szCs w:val="15"/>
        </w:rPr>
        <w:t>和</w:t>
      </w:r>
      <w:r w:rsidRPr="00167A3B">
        <w:rPr>
          <w:color w:val="00B050"/>
          <w:sz w:val="15"/>
          <w:szCs w:val="15"/>
        </w:rPr>
        <w:t>data</w:t>
      </w:r>
      <w:r w:rsidRPr="00167A3B">
        <w:rPr>
          <w:rFonts w:hint="eastAsia"/>
          <w:color w:val="00B050"/>
          <w:sz w:val="15"/>
          <w:szCs w:val="15"/>
        </w:rPr>
        <w:t>通过</w:t>
      </w:r>
      <w:r w:rsidRPr="00167A3B">
        <w:rPr>
          <w:color w:val="00B050"/>
          <w:sz w:val="15"/>
          <w:szCs w:val="15"/>
        </w:rPr>
        <w:t>GameFacade</w:t>
      </w:r>
      <w:r w:rsidRPr="00167A3B">
        <w:rPr>
          <w:rFonts w:hint="eastAsia"/>
          <w:color w:val="00B050"/>
          <w:sz w:val="15"/>
          <w:szCs w:val="15"/>
        </w:rPr>
        <w:t>传递给</w:t>
      </w:r>
      <w:r w:rsidRPr="00167A3B">
        <w:rPr>
          <w:color w:val="00B050"/>
          <w:sz w:val="15"/>
          <w:szCs w:val="15"/>
        </w:rPr>
        <w:t>RequestManager</w:t>
      </w:r>
      <w:r w:rsidRPr="00167A3B">
        <w:rPr>
          <w:rFonts w:hint="eastAsia"/>
          <w:color w:val="00B050"/>
          <w:sz w:val="15"/>
          <w:szCs w:val="15"/>
        </w:rPr>
        <w:t>处理</w:t>
      </w:r>
    </w:p>
    <w:p w:rsidR="00D97DED" w:rsidRPr="00167A3B" w:rsidRDefault="00D97DED" w:rsidP="00167A3B">
      <w:pPr>
        <w:rPr>
          <w:color w:val="00B050"/>
          <w:sz w:val="15"/>
          <w:szCs w:val="15"/>
        </w:rPr>
      </w:pPr>
      <w:r w:rsidRPr="00167A3B">
        <w:rPr>
          <w:color w:val="00B050"/>
          <w:sz w:val="15"/>
          <w:szCs w:val="15"/>
        </w:rPr>
        <w:t xml:space="preserve">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facade.HandleReponse(actionCode, data);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}</w:t>
      </w:r>
    </w:p>
    <w:p w:rsidR="00D97DED" w:rsidRPr="00167A3B" w:rsidRDefault="00D97DED" w:rsidP="00167A3B">
      <w:pPr>
        <w:rPr>
          <w:sz w:val="15"/>
          <w:szCs w:val="15"/>
        </w:rPr>
      </w:pPr>
    </w:p>
    <w:p w:rsidR="00D97DED" w:rsidRPr="00167A3B" w:rsidRDefault="00D97DED" w:rsidP="00167A3B">
      <w:pPr>
        <w:rPr>
          <w:color w:val="00B050"/>
          <w:sz w:val="15"/>
          <w:szCs w:val="15"/>
        </w:rPr>
      </w:pPr>
      <w:r w:rsidRPr="00167A3B">
        <w:rPr>
          <w:sz w:val="15"/>
          <w:szCs w:val="15"/>
        </w:rPr>
        <w:t xml:space="preserve">    public void SendRequest(RequestCode requestCode, ActionCode actionCode, string data)</w:t>
      </w:r>
      <w:r w:rsidRPr="00167A3B">
        <w:rPr>
          <w:color w:val="00B050"/>
          <w:sz w:val="15"/>
          <w:szCs w:val="15"/>
        </w:rPr>
        <w:t>//</w:t>
      </w:r>
      <w:r w:rsidRPr="00167A3B">
        <w:rPr>
          <w:rFonts w:hint="eastAsia"/>
          <w:color w:val="00B050"/>
          <w:sz w:val="15"/>
          <w:szCs w:val="15"/>
        </w:rPr>
        <w:t>发送数据的方法，把需要发送的请求数据传到这里，然后按格式打包发送，需要通过</w:t>
      </w:r>
      <w:r w:rsidRPr="00167A3B">
        <w:rPr>
          <w:color w:val="00B050"/>
          <w:sz w:val="15"/>
          <w:szCs w:val="15"/>
        </w:rPr>
        <w:t>GameFacade</w:t>
      </w:r>
      <w:r w:rsidRPr="00167A3B">
        <w:rPr>
          <w:rFonts w:hint="eastAsia"/>
          <w:color w:val="00B050"/>
          <w:sz w:val="15"/>
          <w:szCs w:val="15"/>
        </w:rPr>
        <w:t>中介来调用这个方法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byte[] bytes = Message.PackData(requestCode, actionCode, data);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clientSocket.Send(bytes);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}</w:t>
      </w:r>
    </w:p>
    <w:p w:rsidR="00D97DED" w:rsidRPr="00167A3B" w:rsidRDefault="00D97DED" w:rsidP="00167A3B">
      <w:pPr>
        <w:rPr>
          <w:sz w:val="15"/>
          <w:szCs w:val="15"/>
        </w:rPr>
      </w:pP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public override void OnDestroy()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base.OnDestroy();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try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    clientSocket.Close();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}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catch (Exception e)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{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    Debug.LogWarning("</w:t>
      </w:r>
      <w:r w:rsidRPr="00167A3B">
        <w:rPr>
          <w:rFonts w:hint="eastAsia"/>
          <w:sz w:val="15"/>
          <w:szCs w:val="15"/>
        </w:rPr>
        <w:t>无法关闭跟服务器端的连接！！</w:t>
      </w:r>
      <w:r w:rsidRPr="00167A3B">
        <w:rPr>
          <w:sz w:val="15"/>
          <w:szCs w:val="15"/>
        </w:rPr>
        <w:t>" + e);</w:t>
      </w:r>
    </w:p>
    <w:p w:rsidR="00D97DED" w:rsidRPr="00167A3B" w:rsidRDefault="00D97DED" w:rsidP="00167A3B">
      <w:pPr>
        <w:rPr>
          <w:sz w:val="15"/>
          <w:szCs w:val="15"/>
        </w:rPr>
      </w:pPr>
      <w:r w:rsidRPr="00167A3B">
        <w:rPr>
          <w:sz w:val="15"/>
          <w:szCs w:val="15"/>
        </w:rPr>
        <w:t xml:space="preserve">        }</w:t>
      </w:r>
    </w:p>
    <w:p w:rsidR="00D97DED" w:rsidRDefault="00D97DED" w:rsidP="00167A3B">
      <w:pPr>
        <w:ind w:firstLine="300"/>
        <w:rPr>
          <w:sz w:val="15"/>
          <w:szCs w:val="15"/>
        </w:rPr>
      </w:pPr>
      <w:r w:rsidRPr="00167A3B">
        <w:rPr>
          <w:sz w:val="15"/>
          <w:szCs w:val="15"/>
        </w:rPr>
        <w:t>}</w:t>
      </w:r>
    </w:p>
    <w:p w:rsidR="00D97DED" w:rsidRPr="00E12022" w:rsidRDefault="00D97DED" w:rsidP="00167A3B">
      <w:pPr>
        <w:ind w:firstLine="300"/>
        <w:rPr>
          <w:b/>
          <w:sz w:val="21"/>
          <w:szCs w:val="21"/>
        </w:rPr>
      </w:pPr>
    </w:p>
    <w:p w:rsidR="00D97DED" w:rsidRPr="00E12022" w:rsidRDefault="00D97DED" w:rsidP="00167A3B">
      <w:pPr>
        <w:ind w:firstLine="300"/>
        <w:rPr>
          <w:b/>
          <w:sz w:val="21"/>
          <w:szCs w:val="21"/>
        </w:rPr>
      </w:pPr>
      <w:r w:rsidRPr="00E12022">
        <w:rPr>
          <w:b/>
          <w:sz w:val="21"/>
          <w:szCs w:val="21"/>
        </w:rPr>
        <w:t>RequestManager</w:t>
      </w:r>
      <w:r w:rsidRPr="00E12022">
        <w:rPr>
          <w:rFonts w:hint="eastAsia"/>
          <w:b/>
          <w:sz w:val="21"/>
          <w:szCs w:val="21"/>
        </w:rPr>
        <w:t>介绍</w:t>
      </w:r>
    </w:p>
    <w:p w:rsidR="00D97DED" w:rsidRPr="00E12022" w:rsidRDefault="00D97DED" w:rsidP="00167A3B">
      <w:pPr>
        <w:ind w:firstLine="300"/>
        <w:rPr>
          <w:b/>
          <w:sz w:val="21"/>
          <w:szCs w:val="21"/>
        </w:rPr>
      </w:pPr>
      <w:r w:rsidRPr="00E12022">
        <w:rPr>
          <w:rFonts w:hint="eastAsia"/>
          <w:b/>
          <w:sz w:val="21"/>
          <w:szCs w:val="21"/>
        </w:rPr>
        <w:t>简介：处理分发消息，根据服务器返回的</w:t>
      </w:r>
      <w:r w:rsidRPr="00E12022">
        <w:rPr>
          <w:b/>
          <w:sz w:val="21"/>
          <w:szCs w:val="21"/>
        </w:rPr>
        <w:t>ActionCode</w:t>
      </w:r>
      <w:r w:rsidRPr="00E12022">
        <w:rPr>
          <w:rFonts w:hint="eastAsia"/>
          <w:b/>
          <w:sz w:val="21"/>
          <w:szCs w:val="21"/>
        </w:rPr>
        <w:t>来找到对应的发送</w:t>
      </w:r>
      <w:r w:rsidRPr="00E12022">
        <w:rPr>
          <w:b/>
          <w:sz w:val="21"/>
          <w:szCs w:val="21"/>
        </w:rPr>
        <w:t>RequestCode</w:t>
      </w:r>
      <w:r w:rsidRPr="00E12022">
        <w:rPr>
          <w:rFonts w:hint="eastAsia"/>
          <w:b/>
          <w:sz w:val="21"/>
          <w:szCs w:val="21"/>
        </w:rPr>
        <w:t>的类，然后处理返回的消息</w:t>
      </w:r>
    </w:p>
    <w:p w:rsidR="00D97DED" w:rsidRDefault="00D97DED" w:rsidP="00167A3B">
      <w:pPr>
        <w:ind w:firstLine="300"/>
        <w:rPr>
          <w:sz w:val="15"/>
          <w:szCs w:val="15"/>
        </w:rPr>
      </w:pP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>public class RequestManager : BaseManager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>{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public RequestManager(GameFacade facade) : base(facade) { }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private Dictionary&lt;ActionCode, BaseRequest&gt; requestDict = new Dictionary&lt;ActionCode, BaseRequest&gt;();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public void AddRequest(ActionCode actionCode,BaseRequest request)</w:t>
      </w:r>
      <w:r w:rsidRPr="00E12022">
        <w:rPr>
          <w:color w:val="00B050"/>
          <w:sz w:val="15"/>
          <w:szCs w:val="15"/>
        </w:rPr>
        <w:t>//</w:t>
      </w:r>
      <w:r w:rsidRPr="00E12022">
        <w:rPr>
          <w:rFonts w:hint="eastAsia"/>
          <w:color w:val="00B050"/>
          <w:sz w:val="15"/>
          <w:szCs w:val="15"/>
        </w:rPr>
        <w:t>向字典中添加</w:t>
      </w:r>
      <w:r w:rsidRPr="00E12022">
        <w:rPr>
          <w:color w:val="00B050"/>
          <w:sz w:val="15"/>
          <w:szCs w:val="15"/>
        </w:rPr>
        <w:t>request</w:t>
      </w:r>
      <w:r w:rsidRPr="00E12022">
        <w:rPr>
          <w:rFonts w:hint="eastAsia"/>
          <w:color w:val="00B050"/>
          <w:sz w:val="15"/>
          <w:szCs w:val="15"/>
        </w:rPr>
        <w:t>对象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{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    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    requestDict.Add(actionCode, request);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}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public void RemoveRequest(ActionCode actionCode)</w:t>
      </w:r>
      <w:r w:rsidRPr="00E12022">
        <w:rPr>
          <w:color w:val="00B050"/>
          <w:sz w:val="15"/>
          <w:szCs w:val="15"/>
        </w:rPr>
        <w:t>//</w:t>
      </w:r>
      <w:r w:rsidRPr="00E12022">
        <w:rPr>
          <w:rFonts w:hint="eastAsia"/>
          <w:color w:val="00B050"/>
          <w:sz w:val="15"/>
          <w:szCs w:val="15"/>
        </w:rPr>
        <w:t>移除字典里的</w:t>
      </w:r>
      <w:r w:rsidRPr="00E12022">
        <w:rPr>
          <w:color w:val="00B050"/>
          <w:sz w:val="15"/>
          <w:szCs w:val="15"/>
        </w:rPr>
        <w:t>request</w:t>
      </w:r>
      <w:r w:rsidRPr="00E12022">
        <w:rPr>
          <w:rFonts w:hint="eastAsia"/>
          <w:color w:val="00B050"/>
          <w:sz w:val="15"/>
          <w:szCs w:val="15"/>
        </w:rPr>
        <w:t>对象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{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    requestDict.Remove(actionCode);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}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public void HandleReponse(ActionCode actionCode, string data)</w:t>
      </w:r>
      <w:r w:rsidRPr="00E12022">
        <w:rPr>
          <w:color w:val="00B050"/>
          <w:sz w:val="15"/>
          <w:szCs w:val="15"/>
        </w:rPr>
        <w:t>//</w:t>
      </w:r>
      <w:r w:rsidRPr="00E12022">
        <w:rPr>
          <w:rFonts w:hint="eastAsia"/>
          <w:color w:val="00B050"/>
          <w:sz w:val="15"/>
          <w:szCs w:val="15"/>
        </w:rPr>
        <w:t>这里处理从</w:t>
      </w:r>
      <w:r w:rsidRPr="00E12022">
        <w:rPr>
          <w:color w:val="00B050"/>
          <w:sz w:val="15"/>
          <w:szCs w:val="15"/>
        </w:rPr>
        <w:t>ClientManager</w:t>
      </w:r>
      <w:r w:rsidRPr="00E12022">
        <w:rPr>
          <w:rFonts w:hint="eastAsia"/>
          <w:color w:val="00B050"/>
          <w:sz w:val="15"/>
          <w:szCs w:val="15"/>
        </w:rPr>
        <w:t>接收完的返回消息中间经过了中介</w:t>
      </w:r>
      <w:r w:rsidRPr="00E12022">
        <w:rPr>
          <w:color w:val="00B050"/>
          <w:sz w:val="15"/>
          <w:szCs w:val="15"/>
        </w:rPr>
        <w:t>facade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{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    BaseRequest request;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    requestDict.TryGetValue(actionCode,out request);</w:t>
      </w:r>
      <w:r w:rsidRPr="00E12022">
        <w:rPr>
          <w:color w:val="00B050"/>
          <w:sz w:val="15"/>
          <w:szCs w:val="15"/>
        </w:rPr>
        <w:t>//</w:t>
      </w:r>
      <w:r w:rsidRPr="00E12022">
        <w:rPr>
          <w:rFonts w:hint="eastAsia"/>
          <w:color w:val="00B050"/>
          <w:sz w:val="15"/>
          <w:szCs w:val="15"/>
        </w:rPr>
        <w:t>通过</w:t>
      </w:r>
      <w:r w:rsidRPr="00E12022">
        <w:rPr>
          <w:color w:val="00B050"/>
          <w:sz w:val="15"/>
          <w:szCs w:val="15"/>
        </w:rPr>
        <w:t>ActionCode</w:t>
      </w:r>
      <w:r w:rsidRPr="00E12022">
        <w:rPr>
          <w:rFonts w:hint="eastAsia"/>
          <w:color w:val="00B050"/>
          <w:sz w:val="15"/>
          <w:szCs w:val="15"/>
        </w:rPr>
        <w:t>来把消息传送给对应的</w:t>
      </w:r>
      <w:r w:rsidRPr="00E12022">
        <w:rPr>
          <w:color w:val="00B050"/>
          <w:sz w:val="15"/>
          <w:szCs w:val="15"/>
        </w:rPr>
        <w:t>Response</w:t>
      </w:r>
      <w:r w:rsidRPr="00E12022">
        <w:rPr>
          <w:rFonts w:hint="eastAsia"/>
          <w:color w:val="00B050"/>
          <w:sz w:val="15"/>
          <w:szCs w:val="15"/>
        </w:rPr>
        <w:t>对象里面的</w:t>
      </w:r>
      <w:r w:rsidRPr="00E12022">
        <w:rPr>
          <w:color w:val="00B050"/>
          <w:sz w:val="15"/>
          <w:szCs w:val="15"/>
        </w:rPr>
        <w:t>OnResponse</w:t>
      </w:r>
      <w:r w:rsidRPr="00E12022">
        <w:rPr>
          <w:rFonts w:hint="eastAsia"/>
          <w:color w:val="00B050"/>
          <w:sz w:val="15"/>
          <w:szCs w:val="15"/>
        </w:rPr>
        <w:t>方法来处理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    if (request == null)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    {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        Debug.LogWarning("</w:t>
      </w:r>
      <w:r w:rsidRPr="00D03195">
        <w:rPr>
          <w:rFonts w:hint="eastAsia"/>
          <w:sz w:val="15"/>
          <w:szCs w:val="15"/>
        </w:rPr>
        <w:t>无法得到</w:t>
      </w:r>
      <w:r w:rsidRPr="00D03195">
        <w:rPr>
          <w:sz w:val="15"/>
          <w:szCs w:val="15"/>
        </w:rPr>
        <w:t>ActionCode[" + actionCode + "]</w:t>
      </w:r>
      <w:r w:rsidRPr="00D03195">
        <w:rPr>
          <w:rFonts w:hint="eastAsia"/>
          <w:sz w:val="15"/>
          <w:szCs w:val="15"/>
        </w:rPr>
        <w:t>对应的</w:t>
      </w:r>
      <w:r w:rsidRPr="00D03195">
        <w:rPr>
          <w:sz w:val="15"/>
          <w:szCs w:val="15"/>
        </w:rPr>
        <w:t>Request</w:t>
      </w:r>
      <w:r w:rsidRPr="00D03195">
        <w:rPr>
          <w:rFonts w:hint="eastAsia"/>
          <w:sz w:val="15"/>
          <w:szCs w:val="15"/>
        </w:rPr>
        <w:t>类</w:t>
      </w:r>
      <w:r w:rsidRPr="00D03195">
        <w:rPr>
          <w:sz w:val="15"/>
          <w:szCs w:val="15"/>
        </w:rPr>
        <w:t>");return;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    }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    request.OnResponse(data);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 xml:space="preserve">    }</w:t>
      </w:r>
    </w:p>
    <w:p w:rsidR="00D97DED" w:rsidRPr="00D03195" w:rsidRDefault="00D97DED" w:rsidP="00D03195">
      <w:pPr>
        <w:ind w:firstLine="300"/>
        <w:rPr>
          <w:sz w:val="15"/>
          <w:szCs w:val="15"/>
        </w:rPr>
      </w:pPr>
      <w:r w:rsidRPr="00D03195">
        <w:rPr>
          <w:sz w:val="15"/>
          <w:szCs w:val="15"/>
        </w:rPr>
        <w:t>}</w:t>
      </w:r>
    </w:p>
    <w:p w:rsidR="00D97DED" w:rsidRDefault="00D97DED" w:rsidP="00167A3B">
      <w:pPr>
        <w:ind w:firstLine="300"/>
        <w:rPr>
          <w:sz w:val="15"/>
          <w:szCs w:val="15"/>
        </w:rPr>
      </w:pPr>
    </w:p>
    <w:p w:rsidR="00D97DED" w:rsidRPr="00E12022" w:rsidRDefault="00D97DED" w:rsidP="00167A3B">
      <w:pPr>
        <w:ind w:firstLine="300"/>
        <w:rPr>
          <w:b/>
          <w:sz w:val="21"/>
          <w:szCs w:val="21"/>
        </w:rPr>
      </w:pPr>
      <w:r w:rsidRPr="00E12022">
        <w:rPr>
          <w:b/>
          <w:sz w:val="21"/>
          <w:szCs w:val="21"/>
        </w:rPr>
        <w:t>LoginRequest</w:t>
      </w:r>
      <w:r w:rsidRPr="00E12022">
        <w:rPr>
          <w:rFonts w:hint="eastAsia"/>
          <w:b/>
          <w:sz w:val="21"/>
          <w:szCs w:val="21"/>
        </w:rPr>
        <w:t>介绍</w:t>
      </w:r>
    </w:p>
    <w:p w:rsidR="00D97DED" w:rsidRPr="00E12022" w:rsidRDefault="00D97DED" w:rsidP="00167A3B">
      <w:pPr>
        <w:ind w:firstLine="300"/>
        <w:rPr>
          <w:b/>
          <w:sz w:val="21"/>
          <w:szCs w:val="21"/>
        </w:rPr>
      </w:pPr>
      <w:r w:rsidRPr="00E12022">
        <w:rPr>
          <w:rFonts w:hint="eastAsia"/>
          <w:b/>
          <w:sz w:val="21"/>
          <w:szCs w:val="21"/>
        </w:rPr>
        <w:t>简介：负责向服务器发送登录请求，把输入的用户名和密码发送给服务器进行校验，并且接受返回的结果</w:t>
      </w:r>
      <w:r w:rsidRPr="00E12022">
        <w:rPr>
          <w:b/>
          <w:sz w:val="21"/>
          <w:szCs w:val="21"/>
        </w:rPr>
        <w:t>ReturnCode</w:t>
      </w:r>
      <w:r w:rsidRPr="00E12022">
        <w:rPr>
          <w:rFonts w:hint="eastAsia"/>
          <w:b/>
          <w:sz w:val="21"/>
          <w:szCs w:val="21"/>
        </w:rPr>
        <w:t>来做出相应的反应</w:t>
      </w:r>
    </w:p>
    <w:p w:rsidR="00D97DED" w:rsidRDefault="00D97DED" w:rsidP="00167A3B">
      <w:pPr>
        <w:ind w:firstLine="300"/>
        <w:rPr>
          <w:sz w:val="15"/>
          <w:szCs w:val="15"/>
        </w:rPr>
      </w:pP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>public class LoginRequest : BaseRequest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>{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bool islogin = false;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bool ReturnCodeisfail = false;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public Text nametext;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public Text passwordtext;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public TiShi tishi;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public GameObject LoginPlane;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public GameObject RoomListPlane;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public GameObject RoomItem;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public override void Awake()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{</w:t>
      </w:r>
    </w:p>
    <w:p w:rsidR="00D97DED" w:rsidRPr="00E12022" w:rsidRDefault="00D97DED" w:rsidP="00E12022">
      <w:pPr>
        <w:ind w:firstLine="300"/>
        <w:rPr>
          <w:color w:val="00B050"/>
          <w:sz w:val="15"/>
          <w:szCs w:val="15"/>
        </w:rPr>
      </w:pPr>
      <w:r w:rsidRPr="00E12022">
        <w:rPr>
          <w:sz w:val="15"/>
          <w:szCs w:val="15"/>
        </w:rPr>
        <w:t xml:space="preserve">        requestCode = RequestCode.User;</w:t>
      </w:r>
      <w:r w:rsidRPr="00E12022">
        <w:rPr>
          <w:color w:val="00B050"/>
          <w:sz w:val="15"/>
          <w:szCs w:val="15"/>
        </w:rPr>
        <w:t>//</w:t>
      </w:r>
      <w:r w:rsidRPr="00E12022">
        <w:rPr>
          <w:rFonts w:hint="eastAsia"/>
          <w:color w:val="00B050"/>
          <w:sz w:val="15"/>
          <w:szCs w:val="15"/>
        </w:rPr>
        <w:t>这个</w:t>
      </w:r>
      <w:r w:rsidRPr="00E12022">
        <w:rPr>
          <w:color w:val="00B050"/>
          <w:sz w:val="15"/>
          <w:szCs w:val="15"/>
        </w:rPr>
        <w:t>RequestCode</w:t>
      </w:r>
      <w:r w:rsidRPr="00E12022">
        <w:rPr>
          <w:rFonts w:hint="eastAsia"/>
          <w:color w:val="00B050"/>
          <w:sz w:val="15"/>
          <w:szCs w:val="15"/>
        </w:rPr>
        <w:t>对应着服务器那边的</w:t>
      </w:r>
      <w:r w:rsidRPr="00E12022">
        <w:rPr>
          <w:color w:val="00B050"/>
          <w:sz w:val="15"/>
          <w:szCs w:val="15"/>
        </w:rPr>
        <w:t>UserController</w:t>
      </w:r>
    </w:p>
    <w:p w:rsidR="00D97DED" w:rsidRPr="00E12022" w:rsidRDefault="00D97DED" w:rsidP="00E12022">
      <w:pPr>
        <w:ind w:firstLine="300"/>
        <w:rPr>
          <w:color w:val="00B050"/>
          <w:sz w:val="15"/>
          <w:szCs w:val="15"/>
        </w:rPr>
      </w:pPr>
      <w:r w:rsidRPr="00E12022">
        <w:rPr>
          <w:sz w:val="15"/>
          <w:szCs w:val="15"/>
        </w:rPr>
        <w:t xml:space="preserve">        actionCode = ActionCode.Login;</w:t>
      </w:r>
      <w:r w:rsidRPr="00E12022">
        <w:rPr>
          <w:color w:val="00B050"/>
          <w:sz w:val="15"/>
          <w:szCs w:val="15"/>
        </w:rPr>
        <w:t>//</w:t>
      </w:r>
      <w:r w:rsidRPr="00E12022">
        <w:rPr>
          <w:rFonts w:hint="eastAsia"/>
          <w:color w:val="00B050"/>
          <w:sz w:val="15"/>
          <w:szCs w:val="15"/>
        </w:rPr>
        <w:t>这个</w:t>
      </w:r>
      <w:r w:rsidRPr="00E12022">
        <w:rPr>
          <w:color w:val="00B050"/>
          <w:sz w:val="15"/>
          <w:szCs w:val="15"/>
        </w:rPr>
        <w:t>ActionCode</w:t>
      </w:r>
      <w:r w:rsidRPr="00E12022">
        <w:rPr>
          <w:rFonts w:hint="eastAsia"/>
          <w:color w:val="00B050"/>
          <w:sz w:val="15"/>
          <w:szCs w:val="15"/>
        </w:rPr>
        <w:t>对应着</w:t>
      </w:r>
      <w:r w:rsidRPr="00E12022">
        <w:rPr>
          <w:color w:val="00B050"/>
          <w:sz w:val="15"/>
          <w:szCs w:val="15"/>
        </w:rPr>
        <w:t>UserController</w:t>
      </w:r>
      <w:r w:rsidRPr="00E12022">
        <w:rPr>
          <w:rFonts w:hint="eastAsia"/>
          <w:color w:val="00B050"/>
          <w:sz w:val="15"/>
          <w:szCs w:val="15"/>
        </w:rPr>
        <w:t>里面的</w:t>
      </w:r>
      <w:r w:rsidRPr="00E12022">
        <w:rPr>
          <w:color w:val="00B050"/>
          <w:sz w:val="15"/>
          <w:szCs w:val="15"/>
        </w:rPr>
        <w:t>Login</w:t>
      </w:r>
      <w:r w:rsidRPr="00E12022">
        <w:rPr>
          <w:rFonts w:hint="eastAsia"/>
          <w:color w:val="00B050"/>
          <w:sz w:val="15"/>
          <w:szCs w:val="15"/>
        </w:rPr>
        <w:t>方法</w:t>
      </w:r>
    </w:p>
    <w:p w:rsidR="00D97DED" w:rsidRPr="00E12022" w:rsidRDefault="00D97DED" w:rsidP="00E12022">
      <w:pPr>
        <w:ind w:firstLine="300"/>
        <w:rPr>
          <w:color w:val="00B050"/>
          <w:sz w:val="15"/>
          <w:szCs w:val="15"/>
        </w:rPr>
      </w:pPr>
      <w:r w:rsidRPr="00E12022">
        <w:rPr>
          <w:sz w:val="15"/>
          <w:szCs w:val="15"/>
        </w:rPr>
        <w:t xml:space="preserve">        base.Awake();</w:t>
      </w:r>
      <w:r w:rsidRPr="00E12022">
        <w:rPr>
          <w:color w:val="00B050"/>
          <w:sz w:val="15"/>
          <w:szCs w:val="15"/>
        </w:rPr>
        <w:t>//base</w:t>
      </w:r>
      <w:r w:rsidRPr="00E12022">
        <w:rPr>
          <w:rFonts w:hint="eastAsia"/>
          <w:color w:val="00B050"/>
          <w:sz w:val="15"/>
          <w:szCs w:val="15"/>
        </w:rPr>
        <w:t>里面的语句：</w:t>
      </w:r>
      <w:r w:rsidRPr="00E12022">
        <w:rPr>
          <w:color w:val="00B050"/>
          <w:sz w:val="15"/>
          <w:szCs w:val="15"/>
        </w:rPr>
        <w:t xml:space="preserve">facade.AddRequest(actionCode, this) </w:t>
      </w:r>
      <w:r w:rsidRPr="00E12022">
        <w:rPr>
          <w:rFonts w:hint="eastAsia"/>
          <w:color w:val="00B050"/>
          <w:sz w:val="15"/>
          <w:szCs w:val="15"/>
        </w:rPr>
        <w:t>将自己添加进字典里，所以上面三条语句要在这之前执行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RoomListPlane.SetActive (false);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RoomItem.SetActive(false);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}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private void Update()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{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if (islogin)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{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    islogin = false;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    RoomListPlane.SetActive(true);</w:t>
      </w:r>
      <w:r w:rsidRPr="00E12022">
        <w:rPr>
          <w:color w:val="00B050"/>
          <w:sz w:val="15"/>
          <w:szCs w:val="15"/>
        </w:rPr>
        <w:t>//</w:t>
      </w:r>
      <w:r w:rsidRPr="00E12022">
        <w:rPr>
          <w:rFonts w:hint="eastAsia"/>
          <w:color w:val="00B050"/>
          <w:sz w:val="15"/>
          <w:szCs w:val="15"/>
        </w:rPr>
        <w:t>显示房间列表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    RoomListPlane.GetComponent&lt;RoomListRequest&gt;().FlashRoomList();</w:t>
      </w:r>
      <w:r w:rsidRPr="00E12022">
        <w:rPr>
          <w:color w:val="00B050"/>
          <w:sz w:val="15"/>
          <w:szCs w:val="15"/>
        </w:rPr>
        <w:t>//</w:t>
      </w:r>
      <w:r w:rsidRPr="00E12022">
        <w:rPr>
          <w:rFonts w:hint="eastAsia"/>
          <w:color w:val="00B050"/>
          <w:sz w:val="15"/>
          <w:szCs w:val="15"/>
        </w:rPr>
        <w:t>刷新房间列表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    LoginPlane.SetActive(false);</w:t>
      </w:r>
      <w:r w:rsidRPr="00E12022">
        <w:rPr>
          <w:color w:val="00B050"/>
          <w:sz w:val="15"/>
          <w:szCs w:val="15"/>
        </w:rPr>
        <w:t>//</w:t>
      </w:r>
      <w:r w:rsidRPr="00E12022">
        <w:rPr>
          <w:rFonts w:hint="eastAsia"/>
          <w:color w:val="00B050"/>
          <w:sz w:val="15"/>
          <w:szCs w:val="15"/>
        </w:rPr>
        <w:t>隐藏自己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}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if (ReturnCodeisfail)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{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    ReturnCodeisfail = false;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    tishi.ShowXinXi("</w:t>
      </w:r>
      <w:r w:rsidRPr="00E12022">
        <w:rPr>
          <w:rFonts w:hint="eastAsia"/>
          <w:sz w:val="15"/>
          <w:szCs w:val="15"/>
        </w:rPr>
        <w:t>登录失败，请检查密码用户名和网络</w:t>
      </w:r>
      <w:r w:rsidRPr="00E12022">
        <w:rPr>
          <w:sz w:val="15"/>
          <w:szCs w:val="15"/>
        </w:rPr>
        <w:t>");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}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}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public void ClickToSendRequest()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{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string username = nametext.text;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string password = passwordtext.text;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string msg = "";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if (string.IsNullOrEmpty(username))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{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    msg += "</w:t>
      </w:r>
      <w:r w:rsidRPr="00E12022">
        <w:rPr>
          <w:rFonts w:hint="eastAsia"/>
          <w:sz w:val="15"/>
          <w:szCs w:val="15"/>
        </w:rPr>
        <w:t>用户名不能为空</w:t>
      </w:r>
      <w:r w:rsidRPr="00E12022">
        <w:rPr>
          <w:sz w:val="15"/>
          <w:szCs w:val="15"/>
        </w:rPr>
        <w:t xml:space="preserve"> ";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}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if (string.IsNullOrEmpty(password))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{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    msg += "</w:t>
      </w:r>
      <w:r w:rsidRPr="00E12022">
        <w:rPr>
          <w:rFonts w:hint="eastAsia"/>
          <w:sz w:val="15"/>
          <w:szCs w:val="15"/>
        </w:rPr>
        <w:t>密码不能为空</w:t>
      </w:r>
      <w:r w:rsidRPr="00E12022">
        <w:rPr>
          <w:sz w:val="15"/>
          <w:szCs w:val="15"/>
        </w:rPr>
        <w:t xml:space="preserve"> ";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}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if (msg != "")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{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    tishi.ShowXinXi(msg); return;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}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string data = username + "," + password;</w:t>
      </w:r>
      <w:r w:rsidRPr="00E12022">
        <w:rPr>
          <w:color w:val="00B050"/>
          <w:sz w:val="15"/>
          <w:szCs w:val="15"/>
        </w:rPr>
        <w:t>//</w:t>
      </w:r>
      <w:r w:rsidRPr="00E12022">
        <w:rPr>
          <w:rFonts w:hint="eastAsia"/>
          <w:color w:val="00B050"/>
          <w:sz w:val="15"/>
          <w:szCs w:val="15"/>
        </w:rPr>
        <w:t>把用户名密码按一定规则组合，发送给服务器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base.SendRequest(data);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passwordtext.text = "";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nametext.text = "";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}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public override void OnResponse(string data)/</w:t>
      </w:r>
      <w:r w:rsidRPr="00E12022">
        <w:rPr>
          <w:color w:val="00B050"/>
          <w:sz w:val="15"/>
          <w:szCs w:val="15"/>
        </w:rPr>
        <w:t>/</w:t>
      </w:r>
      <w:r w:rsidRPr="00E12022">
        <w:rPr>
          <w:rFonts w:hint="eastAsia"/>
          <w:color w:val="00B050"/>
          <w:sz w:val="15"/>
          <w:szCs w:val="15"/>
        </w:rPr>
        <w:t>这里来处理返回的信息，消息来源是：</w:t>
      </w:r>
      <w:r w:rsidRPr="00E12022">
        <w:rPr>
          <w:color w:val="00B050"/>
          <w:sz w:val="15"/>
          <w:szCs w:val="15"/>
        </w:rPr>
        <w:t>ReadMessage</w:t>
      </w:r>
      <w:r w:rsidRPr="00E12022">
        <w:rPr>
          <w:rFonts w:hint="eastAsia"/>
          <w:color w:val="00B050"/>
          <w:sz w:val="15"/>
          <w:szCs w:val="15"/>
        </w:rPr>
        <w:t>方法的回调函数</w:t>
      </w:r>
      <w:r w:rsidRPr="00E12022">
        <w:rPr>
          <w:rFonts w:ascii="DengXian Western" w:hAnsi="DengXian Western"/>
          <w:color w:val="00B050"/>
          <w:sz w:val="15"/>
          <w:szCs w:val="15"/>
        </w:rPr>
        <w:t>OnProcessDataCallback——&gt;GameFacade</w:t>
      </w:r>
      <w:r w:rsidRPr="00E12022">
        <w:rPr>
          <w:rFonts w:hint="eastAsia"/>
          <w:color w:val="00B050"/>
          <w:sz w:val="15"/>
          <w:szCs w:val="15"/>
        </w:rPr>
        <w:t>里的</w:t>
      </w:r>
      <w:r w:rsidRPr="00E12022">
        <w:rPr>
          <w:rFonts w:ascii="DengXian Western" w:hAnsi="DengXian Western"/>
          <w:color w:val="00B050"/>
          <w:sz w:val="15"/>
          <w:szCs w:val="15"/>
        </w:rPr>
        <w:t>HandleReponse——&gt;RequestManager</w:t>
      </w:r>
      <w:r w:rsidRPr="00E12022">
        <w:rPr>
          <w:rFonts w:hint="eastAsia"/>
          <w:color w:val="00B050"/>
          <w:sz w:val="15"/>
          <w:szCs w:val="15"/>
        </w:rPr>
        <w:t>里的</w:t>
      </w:r>
      <w:r w:rsidRPr="00E12022">
        <w:rPr>
          <w:color w:val="00B050"/>
          <w:sz w:val="15"/>
          <w:szCs w:val="15"/>
        </w:rPr>
        <w:t>HandleReponse</w:t>
      </w:r>
      <w:r w:rsidRPr="00E12022">
        <w:rPr>
          <w:rFonts w:hint="eastAsia"/>
          <w:color w:val="00B050"/>
          <w:sz w:val="15"/>
          <w:szCs w:val="15"/>
        </w:rPr>
        <w:t>将消息分发给</w:t>
      </w:r>
      <w:r w:rsidRPr="00E12022">
        <w:rPr>
          <w:color w:val="00B050"/>
          <w:sz w:val="15"/>
          <w:szCs w:val="15"/>
        </w:rPr>
        <w:t>Request</w:t>
      </w:r>
      <w:r w:rsidRPr="00E12022">
        <w:rPr>
          <w:rFonts w:hint="eastAsia"/>
          <w:color w:val="00B050"/>
          <w:sz w:val="15"/>
          <w:szCs w:val="15"/>
        </w:rPr>
        <w:t>对象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{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ReturnCode returnCode = (ReturnCode)int.Parse(data);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bookmarkStart w:id="0" w:name="_GoBack"/>
      <w:bookmarkEnd w:id="0"/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if (returnCode == ReturnCode.Success)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{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    islogin = true;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}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else if(returnCode == ReturnCode.Fail)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{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    ReturnCodeisfail = true;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    }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  <w:r w:rsidRPr="00E12022">
        <w:rPr>
          <w:sz w:val="15"/>
          <w:szCs w:val="15"/>
        </w:rPr>
        <w:t xml:space="preserve">    }</w:t>
      </w:r>
    </w:p>
    <w:p w:rsidR="00D97DED" w:rsidRPr="00E12022" w:rsidRDefault="00D97DED" w:rsidP="00E12022">
      <w:pPr>
        <w:ind w:firstLine="300"/>
        <w:rPr>
          <w:sz w:val="15"/>
          <w:szCs w:val="15"/>
        </w:rPr>
      </w:pPr>
    </w:p>
    <w:p w:rsidR="00D97DED" w:rsidRPr="005D49C8" w:rsidRDefault="00D97DED" w:rsidP="00E12022">
      <w:pPr>
        <w:ind w:firstLine="300"/>
        <w:rPr>
          <w:b/>
          <w:sz w:val="21"/>
          <w:szCs w:val="21"/>
        </w:rPr>
      </w:pPr>
    </w:p>
    <w:p w:rsidR="00D97DED" w:rsidRPr="005D49C8" w:rsidRDefault="00D97DED" w:rsidP="00167A3B">
      <w:pPr>
        <w:ind w:firstLine="300"/>
        <w:rPr>
          <w:b/>
          <w:sz w:val="21"/>
          <w:szCs w:val="21"/>
        </w:rPr>
      </w:pPr>
      <w:r w:rsidRPr="005D49C8">
        <w:rPr>
          <w:b/>
          <w:sz w:val="21"/>
          <w:szCs w:val="21"/>
        </w:rPr>
        <w:t>RoomListRequest</w:t>
      </w:r>
      <w:r w:rsidRPr="005D49C8">
        <w:rPr>
          <w:rFonts w:hint="eastAsia"/>
          <w:b/>
          <w:sz w:val="21"/>
          <w:szCs w:val="21"/>
        </w:rPr>
        <w:t>介绍</w:t>
      </w:r>
    </w:p>
    <w:p w:rsidR="00D97DED" w:rsidRPr="005D49C8" w:rsidRDefault="00D97DED" w:rsidP="00167A3B">
      <w:pPr>
        <w:ind w:firstLine="300"/>
        <w:rPr>
          <w:b/>
          <w:sz w:val="21"/>
          <w:szCs w:val="21"/>
        </w:rPr>
      </w:pPr>
      <w:r w:rsidRPr="005D49C8">
        <w:rPr>
          <w:rFonts w:hint="eastAsia"/>
          <w:b/>
          <w:sz w:val="21"/>
          <w:szCs w:val="21"/>
        </w:rPr>
        <w:t>简介：</w:t>
      </w:r>
      <w:r w:rsidRPr="005D49C8">
        <w:rPr>
          <w:b/>
          <w:sz w:val="21"/>
          <w:szCs w:val="21"/>
        </w:rPr>
        <w:t>RoomListRequest</w:t>
      </w:r>
      <w:r w:rsidRPr="005D49C8">
        <w:rPr>
          <w:rFonts w:hint="eastAsia"/>
          <w:b/>
          <w:sz w:val="21"/>
          <w:szCs w:val="21"/>
        </w:rPr>
        <w:t>用于处理第一次进入到房间列表页面的刷新请求，和接下来的手动刷新请求的发送以及响应</w:t>
      </w:r>
    </w:p>
    <w:p w:rsidR="00D97DED" w:rsidRDefault="00D97DED" w:rsidP="00167A3B">
      <w:pPr>
        <w:ind w:firstLine="300"/>
        <w:rPr>
          <w:sz w:val="15"/>
          <w:szCs w:val="15"/>
        </w:rPr>
      </w:pP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>public class RoomListRequest : BaseRequest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>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bool ReturnCodeisfail = false;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bool ReturnCodeissuccess = false;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string roomstate;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public GameObject roomplane;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public TiShi tishi;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public Image battle;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public Image waitingbattle;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public Image waitingjoin;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public override void Awake()</w:t>
      </w:r>
      <w:r w:rsidRPr="005D49C8">
        <w:rPr>
          <w:color w:val="008000"/>
          <w:sz w:val="15"/>
          <w:szCs w:val="15"/>
        </w:rPr>
        <w:t>//</w:t>
      </w:r>
      <w:r w:rsidRPr="005D49C8">
        <w:rPr>
          <w:rFonts w:hint="eastAsia"/>
          <w:color w:val="008000"/>
          <w:sz w:val="15"/>
          <w:szCs w:val="15"/>
        </w:rPr>
        <w:t>重写父类中的方法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{</w:t>
      </w:r>
    </w:p>
    <w:p w:rsidR="00D97DED" w:rsidRPr="005D49C8" w:rsidRDefault="00D97DED" w:rsidP="005D49C8">
      <w:pPr>
        <w:ind w:firstLine="300"/>
        <w:rPr>
          <w:color w:val="008000"/>
          <w:sz w:val="15"/>
          <w:szCs w:val="15"/>
        </w:rPr>
      </w:pPr>
      <w:r w:rsidRPr="005D49C8">
        <w:rPr>
          <w:sz w:val="15"/>
          <w:szCs w:val="15"/>
        </w:rPr>
        <w:t xml:space="preserve">        requestCode = RequestCode.Room;</w:t>
      </w:r>
      <w:r w:rsidRPr="005D49C8">
        <w:rPr>
          <w:color w:val="008000"/>
          <w:sz w:val="15"/>
          <w:szCs w:val="15"/>
        </w:rPr>
        <w:t>//</w:t>
      </w:r>
      <w:r w:rsidRPr="005D49C8">
        <w:rPr>
          <w:rFonts w:hint="eastAsia"/>
          <w:color w:val="008000"/>
          <w:sz w:val="15"/>
          <w:szCs w:val="15"/>
        </w:rPr>
        <w:t>这个</w:t>
      </w:r>
      <w:r w:rsidRPr="005D49C8">
        <w:rPr>
          <w:color w:val="008000"/>
          <w:sz w:val="15"/>
          <w:szCs w:val="15"/>
        </w:rPr>
        <w:t>RequestCode</w:t>
      </w:r>
      <w:r w:rsidRPr="005D49C8">
        <w:rPr>
          <w:rFonts w:hint="eastAsia"/>
          <w:color w:val="008000"/>
          <w:sz w:val="15"/>
          <w:szCs w:val="15"/>
        </w:rPr>
        <w:t>对应着服务器那边的</w:t>
      </w:r>
      <w:r w:rsidRPr="005D49C8">
        <w:rPr>
          <w:color w:val="008000"/>
          <w:sz w:val="15"/>
          <w:szCs w:val="15"/>
        </w:rPr>
        <w:t>UserController</w:t>
      </w:r>
    </w:p>
    <w:p w:rsidR="00D97DED" w:rsidRPr="005D49C8" w:rsidRDefault="00D97DED" w:rsidP="005D49C8">
      <w:pPr>
        <w:ind w:firstLine="300"/>
        <w:rPr>
          <w:color w:val="008000"/>
          <w:sz w:val="15"/>
          <w:szCs w:val="15"/>
        </w:rPr>
      </w:pPr>
      <w:r w:rsidRPr="005D49C8">
        <w:rPr>
          <w:sz w:val="15"/>
          <w:szCs w:val="15"/>
        </w:rPr>
        <w:t xml:space="preserve">        actionCode = ActionCode.ListRoom</w:t>
      </w:r>
      <w:r w:rsidRPr="005D49C8">
        <w:rPr>
          <w:color w:val="008000"/>
          <w:sz w:val="15"/>
          <w:szCs w:val="15"/>
        </w:rPr>
        <w:t>;//</w:t>
      </w:r>
      <w:r w:rsidRPr="005D49C8">
        <w:rPr>
          <w:rFonts w:hint="eastAsia"/>
          <w:color w:val="008000"/>
          <w:sz w:val="15"/>
          <w:szCs w:val="15"/>
        </w:rPr>
        <w:t>这个</w:t>
      </w:r>
      <w:r w:rsidRPr="005D49C8">
        <w:rPr>
          <w:color w:val="008000"/>
          <w:sz w:val="15"/>
          <w:szCs w:val="15"/>
        </w:rPr>
        <w:t>ActionCode</w:t>
      </w:r>
      <w:r w:rsidRPr="005D49C8">
        <w:rPr>
          <w:rFonts w:hint="eastAsia"/>
          <w:color w:val="008000"/>
          <w:sz w:val="15"/>
          <w:szCs w:val="15"/>
        </w:rPr>
        <w:t>对应着</w:t>
      </w:r>
      <w:r w:rsidRPr="005D49C8">
        <w:rPr>
          <w:color w:val="008000"/>
          <w:sz w:val="15"/>
          <w:szCs w:val="15"/>
        </w:rPr>
        <w:t>UserController</w:t>
      </w:r>
      <w:r w:rsidRPr="005D49C8">
        <w:rPr>
          <w:rFonts w:hint="eastAsia"/>
          <w:color w:val="008000"/>
          <w:sz w:val="15"/>
          <w:szCs w:val="15"/>
        </w:rPr>
        <w:t>里面的</w:t>
      </w:r>
      <w:r w:rsidRPr="005D49C8">
        <w:rPr>
          <w:color w:val="008000"/>
          <w:sz w:val="15"/>
          <w:szCs w:val="15"/>
        </w:rPr>
        <w:t>Login</w:t>
      </w:r>
      <w:r w:rsidRPr="005D49C8">
        <w:rPr>
          <w:rFonts w:hint="eastAsia"/>
          <w:color w:val="008000"/>
          <w:sz w:val="15"/>
          <w:szCs w:val="15"/>
        </w:rPr>
        <w:t>方法</w:t>
      </w:r>
    </w:p>
    <w:p w:rsidR="00D97DED" w:rsidRPr="005D49C8" w:rsidRDefault="00D97DED" w:rsidP="005D49C8">
      <w:pPr>
        <w:ind w:firstLine="300"/>
        <w:rPr>
          <w:color w:val="008000"/>
          <w:sz w:val="15"/>
          <w:szCs w:val="15"/>
        </w:rPr>
      </w:pPr>
      <w:r w:rsidRPr="005D49C8">
        <w:rPr>
          <w:sz w:val="15"/>
          <w:szCs w:val="15"/>
        </w:rPr>
        <w:t xml:space="preserve">        base.Awake();</w:t>
      </w:r>
      <w:r w:rsidRPr="005D49C8">
        <w:rPr>
          <w:color w:val="008000"/>
          <w:sz w:val="15"/>
          <w:szCs w:val="15"/>
        </w:rPr>
        <w:t>//base</w:t>
      </w:r>
      <w:r w:rsidRPr="005D49C8">
        <w:rPr>
          <w:rFonts w:hint="eastAsia"/>
          <w:color w:val="008000"/>
          <w:sz w:val="15"/>
          <w:szCs w:val="15"/>
        </w:rPr>
        <w:t>里面的语句：</w:t>
      </w:r>
      <w:r w:rsidRPr="005D49C8">
        <w:rPr>
          <w:color w:val="008000"/>
          <w:sz w:val="15"/>
          <w:szCs w:val="15"/>
        </w:rPr>
        <w:t xml:space="preserve">facade.AddRequest(actionCode, this) </w:t>
      </w:r>
      <w:r w:rsidRPr="005D49C8">
        <w:rPr>
          <w:rFonts w:hint="eastAsia"/>
          <w:color w:val="008000"/>
          <w:sz w:val="15"/>
          <w:szCs w:val="15"/>
        </w:rPr>
        <w:t>将自己添加进字典里，所以上面三条语句要在这之前执行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private void Update()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if (ReturnCodeisfail)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ReturnCodeisfail = false;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roomplane.SetActive(false);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tishi.ShowXinXi("</w:t>
      </w:r>
      <w:r w:rsidRPr="005D49C8">
        <w:rPr>
          <w:rFonts w:hint="eastAsia"/>
          <w:sz w:val="15"/>
          <w:szCs w:val="15"/>
        </w:rPr>
        <w:t>没有房间！</w:t>
      </w:r>
      <w:r w:rsidRPr="005D49C8">
        <w:rPr>
          <w:sz w:val="15"/>
          <w:szCs w:val="15"/>
        </w:rPr>
        <w:t>");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if (ReturnCodeissuccess)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ReturnCodeissuccess = false;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roomplane.SetActive(true);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if (roomstate == "Battle")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battle.enabled = true;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waitingbattle.enabled = false;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waitingjoin.enabled = false;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else if (roomstate == "WaitingBattle")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battle.enabled = false;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waitingbattle.enabled = true;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waitingjoin.enabled = false;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else if (roomstate == "WaitingJoin")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battle.enabled = false;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waitingbattle.enabled = false;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waitingjoin.enabled = true;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}</w:t>
      </w:r>
    </w:p>
    <w:p w:rsidR="00D97DED" w:rsidRDefault="00D97DED" w:rsidP="005D49C8">
      <w:pPr>
        <w:ind w:firstLine="300"/>
        <w:rPr>
          <w:sz w:val="15"/>
          <w:szCs w:val="15"/>
        </w:rPr>
      </w:pPr>
    </w:p>
    <w:p w:rsidR="00D97DED" w:rsidRDefault="00D97DED" w:rsidP="005D49C8">
      <w:pPr>
        <w:ind w:firstLine="300"/>
        <w:rPr>
          <w:color w:val="008000"/>
          <w:sz w:val="15"/>
          <w:szCs w:val="15"/>
        </w:rPr>
      </w:pPr>
      <w:r w:rsidRPr="005D49C8">
        <w:rPr>
          <w:color w:val="008000"/>
          <w:sz w:val="15"/>
          <w:szCs w:val="15"/>
        </w:rPr>
        <w:t xml:space="preserve">   //</w:t>
      </w:r>
      <w:r w:rsidRPr="005D49C8">
        <w:rPr>
          <w:rFonts w:hint="eastAsia"/>
          <w:color w:val="008000"/>
          <w:sz w:val="15"/>
          <w:szCs w:val="15"/>
        </w:rPr>
        <w:t>这里发送的数据没有实际含义，只是把自己的</w:t>
      </w:r>
      <w:r w:rsidRPr="005D49C8">
        <w:rPr>
          <w:color w:val="008000"/>
          <w:sz w:val="15"/>
          <w:szCs w:val="15"/>
        </w:rPr>
        <w:t>RequestCode</w:t>
      </w:r>
      <w:r w:rsidRPr="005D49C8">
        <w:rPr>
          <w:rFonts w:hint="eastAsia"/>
          <w:color w:val="008000"/>
          <w:sz w:val="15"/>
          <w:szCs w:val="15"/>
        </w:rPr>
        <w:t>和</w:t>
      </w:r>
      <w:r w:rsidRPr="005D49C8">
        <w:rPr>
          <w:color w:val="008000"/>
          <w:sz w:val="15"/>
          <w:szCs w:val="15"/>
        </w:rPr>
        <w:t>ActionCode</w:t>
      </w:r>
      <w:r w:rsidRPr="005D49C8">
        <w:rPr>
          <w:rFonts w:hint="eastAsia"/>
          <w:color w:val="008000"/>
          <w:sz w:val="15"/>
          <w:szCs w:val="15"/>
        </w:rPr>
        <w:t>发送给服务器而已</w:t>
      </w:r>
    </w:p>
    <w:p w:rsidR="00D97DED" w:rsidRPr="005D49C8" w:rsidRDefault="00D97DED" w:rsidP="005D49C8">
      <w:pPr>
        <w:ind w:firstLine="300"/>
        <w:rPr>
          <w:color w:val="008000"/>
          <w:sz w:val="15"/>
          <w:szCs w:val="15"/>
        </w:rPr>
      </w:pPr>
      <w:r>
        <w:rPr>
          <w:color w:val="008000"/>
          <w:sz w:val="15"/>
          <w:szCs w:val="15"/>
        </w:rPr>
        <w:t xml:space="preserve">   //</w:t>
      </w:r>
      <w:r>
        <w:rPr>
          <w:rFonts w:hint="eastAsia"/>
          <w:color w:val="008000"/>
          <w:sz w:val="15"/>
          <w:szCs w:val="15"/>
        </w:rPr>
        <w:t>这个方法会在</w:t>
      </w:r>
      <w:r>
        <w:rPr>
          <w:color w:val="008000"/>
          <w:sz w:val="15"/>
          <w:szCs w:val="15"/>
        </w:rPr>
        <w:t>UI</w:t>
      </w:r>
      <w:r>
        <w:rPr>
          <w:rFonts w:hint="eastAsia"/>
          <w:color w:val="008000"/>
          <w:sz w:val="15"/>
          <w:szCs w:val="15"/>
        </w:rPr>
        <w:t>界面里面注册，当点击按钮的时候进行调用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public void FlashRoomList()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base.SendRequest("Flash");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</w:p>
    <w:p w:rsidR="00D97DED" w:rsidRPr="005D49C8" w:rsidRDefault="00D97DED" w:rsidP="005D49C8">
      <w:pPr>
        <w:ind w:firstLine="300"/>
        <w:rPr>
          <w:sz w:val="15"/>
          <w:szCs w:val="15"/>
        </w:rPr>
      </w:pP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public override void OnResponse(string data)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string[] strs = data.Split(',');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ReturnCode returnCode = (ReturnCode)int.Parse(strs[0]);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if (returnCode == ReturnCode.Success)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ReturnCodeissuccess = true;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if (strs[1] == "Battle")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roomstate = "Battle";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else if (strs[1] == "WaitingBattle")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roomstate = "WaitingBattle";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else if (strs[1] == "WaitingJoin")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    roomstate = "WaitingJoin";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else if (returnCode == ReturnCode.Fail)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{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    ReturnCodeisfail = true;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    }</w:t>
      </w:r>
    </w:p>
    <w:p w:rsidR="00D97DED" w:rsidRPr="005D49C8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 xml:space="preserve">    }</w:t>
      </w:r>
    </w:p>
    <w:p w:rsidR="00D97DED" w:rsidRDefault="00D97DED" w:rsidP="005D49C8">
      <w:pPr>
        <w:ind w:firstLine="300"/>
        <w:rPr>
          <w:sz w:val="15"/>
          <w:szCs w:val="15"/>
        </w:rPr>
      </w:pPr>
      <w:r w:rsidRPr="005D49C8">
        <w:rPr>
          <w:sz w:val="15"/>
          <w:szCs w:val="15"/>
        </w:rPr>
        <w:t>}</w:t>
      </w:r>
    </w:p>
    <w:p w:rsidR="00D97DED" w:rsidRDefault="00D97DED" w:rsidP="005D49C8">
      <w:pPr>
        <w:ind w:firstLine="300"/>
        <w:rPr>
          <w:sz w:val="15"/>
          <w:szCs w:val="15"/>
        </w:rPr>
      </w:pPr>
    </w:p>
    <w:p w:rsidR="00D97DED" w:rsidRPr="00AC2951" w:rsidRDefault="00D97DED" w:rsidP="005D49C8">
      <w:pPr>
        <w:ind w:firstLine="300"/>
        <w:rPr>
          <w:b/>
          <w:sz w:val="21"/>
          <w:szCs w:val="21"/>
        </w:rPr>
      </w:pPr>
      <w:r w:rsidRPr="00AC2951">
        <w:rPr>
          <w:b/>
          <w:sz w:val="21"/>
          <w:szCs w:val="21"/>
        </w:rPr>
        <w:t>CreateRoomRequest</w:t>
      </w:r>
      <w:r w:rsidRPr="00AC2951">
        <w:rPr>
          <w:rFonts w:hint="eastAsia"/>
          <w:b/>
          <w:sz w:val="21"/>
          <w:szCs w:val="21"/>
        </w:rPr>
        <w:t>介绍</w:t>
      </w:r>
    </w:p>
    <w:p w:rsidR="00D97DED" w:rsidRPr="00AC2951" w:rsidRDefault="00D97DED" w:rsidP="005D49C8">
      <w:pPr>
        <w:ind w:firstLine="300"/>
        <w:rPr>
          <w:b/>
          <w:sz w:val="21"/>
          <w:szCs w:val="21"/>
        </w:rPr>
      </w:pPr>
      <w:r w:rsidRPr="00AC2951">
        <w:rPr>
          <w:rFonts w:hint="eastAsia"/>
          <w:b/>
          <w:sz w:val="21"/>
          <w:szCs w:val="21"/>
        </w:rPr>
        <w:t>简介：</w:t>
      </w:r>
      <w:r w:rsidRPr="00AC2951">
        <w:rPr>
          <w:b/>
          <w:sz w:val="21"/>
          <w:szCs w:val="21"/>
        </w:rPr>
        <w:t>CreateRoomRequest</w:t>
      </w:r>
      <w:r w:rsidRPr="00AC2951">
        <w:rPr>
          <w:rFonts w:hint="eastAsia"/>
          <w:b/>
          <w:sz w:val="21"/>
          <w:szCs w:val="21"/>
        </w:rPr>
        <w:t>主要用于处理发送创建房间的请求以及处理是否创建成功的响应</w:t>
      </w:r>
    </w:p>
    <w:p w:rsidR="00D97DED" w:rsidRDefault="00D97DED" w:rsidP="005D49C8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>public class CreateRoomRequest : BaseRequest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>{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bool ReturnCodeisfail = false;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bool ReturnCodeissuccess = false;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public TiShi tishi;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public GameObject RoomItem;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public GameObject RoomList;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public Image player1;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public Text kaishibuttontext;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public GameObject kaishibutton;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public override void Awake()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{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requestCode = RequestCode.Room;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actionCode = ActionCode.CreateRoom;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base.Awake();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}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private void Update()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{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if (ReturnCodeisfail)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{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    ReturnCodeisfail = false;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    tishi.ShowXinXi("</w:t>
      </w:r>
      <w:r w:rsidRPr="00AC2951">
        <w:rPr>
          <w:rFonts w:hint="eastAsia"/>
          <w:sz w:val="15"/>
          <w:szCs w:val="15"/>
        </w:rPr>
        <w:t>现阶段只能存在一个房间！</w:t>
      </w:r>
      <w:r w:rsidRPr="00AC2951">
        <w:rPr>
          <w:sz w:val="15"/>
          <w:szCs w:val="15"/>
        </w:rPr>
        <w:t>");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}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if (ReturnCodeissuccess)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{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    ReturnCodeissuccess = false;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    RoomItem.SetActive(true);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    RoomList.SetActive(false);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    player1.enabled = true;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    kaishibutton.SetActive(true);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    kaishibuttontext.text = "</w:t>
      </w:r>
      <w:r w:rsidRPr="00AC2951">
        <w:rPr>
          <w:rFonts w:hint="eastAsia"/>
          <w:sz w:val="15"/>
          <w:szCs w:val="15"/>
        </w:rPr>
        <w:t>开始游戏</w:t>
      </w:r>
      <w:r w:rsidRPr="00AC2951">
        <w:rPr>
          <w:sz w:val="15"/>
          <w:szCs w:val="15"/>
        </w:rPr>
        <w:t>"</w:t>
      </w:r>
      <w:r w:rsidRPr="00AC2951">
        <w:rPr>
          <w:color w:val="008000"/>
          <w:sz w:val="15"/>
          <w:szCs w:val="15"/>
        </w:rPr>
        <w:t>;//</w:t>
      </w:r>
      <w:r w:rsidRPr="00AC2951">
        <w:rPr>
          <w:rFonts w:hint="eastAsia"/>
          <w:color w:val="008000"/>
          <w:sz w:val="15"/>
          <w:szCs w:val="15"/>
        </w:rPr>
        <w:t>自己是房主，所以开始游戏按钮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}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}</w:t>
      </w:r>
    </w:p>
    <w:p w:rsidR="00D97DED" w:rsidRDefault="00D97DED" w:rsidP="00AC2951">
      <w:pPr>
        <w:ind w:firstLine="300"/>
        <w:rPr>
          <w:color w:val="008000"/>
          <w:sz w:val="15"/>
          <w:szCs w:val="15"/>
        </w:rPr>
      </w:pPr>
      <w:r w:rsidRPr="005D49C8">
        <w:rPr>
          <w:color w:val="008000"/>
          <w:sz w:val="15"/>
          <w:szCs w:val="15"/>
        </w:rPr>
        <w:t xml:space="preserve">   //</w:t>
      </w:r>
      <w:r w:rsidRPr="005D49C8">
        <w:rPr>
          <w:rFonts w:hint="eastAsia"/>
          <w:color w:val="008000"/>
          <w:sz w:val="15"/>
          <w:szCs w:val="15"/>
        </w:rPr>
        <w:t>这里发送的数据没有实际含义，只是把自己的</w:t>
      </w:r>
      <w:r w:rsidRPr="005D49C8">
        <w:rPr>
          <w:color w:val="008000"/>
          <w:sz w:val="15"/>
          <w:szCs w:val="15"/>
        </w:rPr>
        <w:t>RequestCode</w:t>
      </w:r>
      <w:r w:rsidRPr="005D49C8">
        <w:rPr>
          <w:rFonts w:hint="eastAsia"/>
          <w:color w:val="008000"/>
          <w:sz w:val="15"/>
          <w:szCs w:val="15"/>
        </w:rPr>
        <w:t>和</w:t>
      </w:r>
      <w:r w:rsidRPr="005D49C8">
        <w:rPr>
          <w:color w:val="008000"/>
          <w:sz w:val="15"/>
          <w:szCs w:val="15"/>
        </w:rPr>
        <w:t>ActionCode</w:t>
      </w:r>
      <w:r w:rsidRPr="005D49C8">
        <w:rPr>
          <w:rFonts w:hint="eastAsia"/>
          <w:color w:val="008000"/>
          <w:sz w:val="15"/>
          <w:szCs w:val="15"/>
        </w:rPr>
        <w:t>发送给服务器而已</w:t>
      </w:r>
    </w:p>
    <w:p w:rsidR="00D97DED" w:rsidRPr="00AC2951" w:rsidRDefault="00D97DED" w:rsidP="00AC2951">
      <w:pPr>
        <w:ind w:firstLine="300"/>
        <w:rPr>
          <w:color w:val="008000"/>
          <w:sz w:val="15"/>
          <w:szCs w:val="15"/>
        </w:rPr>
      </w:pPr>
      <w:r>
        <w:rPr>
          <w:color w:val="008000"/>
          <w:sz w:val="15"/>
          <w:szCs w:val="15"/>
        </w:rPr>
        <w:t xml:space="preserve">   //</w:t>
      </w:r>
      <w:r>
        <w:rPr>
          <w:rFonts w:hint="eastAsia"/>
          <w:color w:val="008000"/>
          <w:sz w:val="15"/>
          <w:szCs w:val="15"/>
        </w:rPr>
        <w:t>这个方法会在</w:t>
      </w:r>
      <w:r>
        <w:rPr>
          <w:color w:val="008000"/>
          <w:sz w:val="15"/>
          <w:szCs w:val="15"/>
        </w:rPr>
        <w:t>UI</w:t>
      </w:r>
      <w:r>
        <w:rPr>
          <w:rFonts w:hint="eastAsia"/>
          <w:color w:val="008000"/>
          <w:sz w:val="15"/>
          <w:szCs w:val="15"/>
        </w:rPr>
        <w:t>界面里面注册，当点击按钮的时候进行调用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public void CreatRoom()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{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base.SendRequest("r");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}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public override void OnResponse(string data)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{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string[] strs = data.Split(',');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ReturnCode returnCode = (ReturnCode)int.Parse(strs[0]);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if (returnCode == ReturnCode.Success)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{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    GameFacade.Instance.player = int.Parse(strs[1]);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    ReturnCodeissuccess = true;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}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else if (returnCode == ReturnCode.Fail)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{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    ReturnCodeisfail = true;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    }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Pr="00AC2951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 xml:space="preserve">    }</w:t>
      </w:r>
    </w:p>
    <w:p w:rsidR="00D97DED" w:rsidRPr="00AC2951" w:rsidRDefault="00D97DED" w:rsidP="00AC2951">
      <w:pPr>
        <w:ind w:firstLine="300"/>
        <w:rPr>
          <w:sz w:val="15"/>
          <w:szCs w:val="15"/>
        </w:rPr>
      </w:pPr>
    </w:p>
    <w:p w:rsidR="00D97DED" w:rsidRDefault="00D97DED" w:rsidP="00AC2951">
      <w:pPr>
        <w:ind w:firstLine="300"/>
        <w:rPr>
          <w:sz w:val="15"/>
          <w:szCs w:val="15"/>
        </w:rPr>
      </w:pPr>
      <w:r w:rsidRPr="00AC2951">
        <w:rPr>
          <w:sz w:val="15"/>
          <w:szCs w:val="15"/>
        </w:rPr>
        <w:t>}</w:t>
      </w:r>
    </w:p>
    <w:p w:rsidR="00D97DED" w:rsidRDefault="00D97DED" w:rsidP="00AC2951">
      <w:pPr>
        <w:ind w:firstLine="300"/>
        <w:rPr>
          <w:sz w:val="15"/>
          <w:szCs w:val="15"/>
        </w:rPr>
      </w:pPr>
    </w:p>
    <w:p w:rsidR="00D97DED" w:rsidRPr="000D2BDB" w:rsidRDefault="00D97DED" w:rsidP="00AC2951">
      <w:pPr>
        <w:ind w:firstLine="300"/>
        <w:rPr>
          <w:b/>
          <w:sz w:val="21"/>
          <w:szCs w:val="21"/>
        </w:rPr>
      </w:pPr>
    </w:p>
    <w:p w:rsidR="00D97DED" w:rsidRPr="000D2BDB" w:rsidRDefault="00D97DED" w:rsidP="00AC2951">
      <w:pPr>
        <w:ind w:firstLine="300"/>
        <w:rPr>
          <w:b/>
          <w:sz w:val="21"/>
          <w:szCs w:val="21"/>
        </w:rPr>
      </w:pPr>
      <w:r w:rsidRPr="000D2BDB">
        <w:rPr>
          <w:b/>
          <w:sz w:val="21"/>
          <w:szCs w:val="21"/>
        </w:rPr>
        <w:t>JoinRequest</w:t>
      </w:r>
      <w:r w:rsidRPr="000D2BDB">
        <w:rPr>
          <w:rFonts w:hint="eastAsia"/>
          <w:b/>
          <w:sz w:val="21"/>
          <w:szCs w:val="21"/>
        </w:rPr>
        <w:t>介绍</w:t>
      </w:r>
    </w:p>
    <w:p w:rsidR="00D97DED" w:rsidRPr="000D2BDB" w:rsidRDefault="00D97DED" w:rsidP="00AC2951">
      <w:pPr>
        <w:ind w:firstLine="300"/>
        <w:rPr>
          <w:b/>
          <w:sz w:val="21"/>
          <w:szCs w:val="21"/>
        </w:rPr>
      </w:pPr>
      <w:r w:rsidRPr="000D2BDB">
        <w:rPr>
          <w:rFonts w:hint="eastAsia"/>
          <w:b/>
          <w:sz w:val="21"/>
          <w:szCs w:val="21"/>
        </w:rPr>
        <w:t>简介：</w:t>
      </w:r>
      <w:r w:rsidRPr="000D2BDB">
        <w:rPr>
          <w:b/>
          <w:sz w:val="21"/>
          <w:szCs w:val="21"/>
        </w:rPr>
        <w:t>JoinRequest</w:t>
      </w:r>
      <w:r w:rsidRPr="000D2BDB">
        <w:rPr>
          <w:rFonts w:hint="eastAsia"/>
          <w:b/>
          <w:sz w:val="21"/>
          <w:szCs w:val="21"/>
        </w:rPr>
        <w:t>处理发送加入房间的请求，并处理服务端给予的响应</w:t>
      </w:r>
    </w:p>
    <w:p w:rsidR="00D97DED" w:rsidRDefault="00D97DED" w:rsidP="00AC2951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>public class JoinRequest : BaseRequest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>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bool ReturnCodeisfail = false;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bool ReturnCodeissuccess = false;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GameObject RoomList;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GameObject RoomItem;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Image player1;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Image player2;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TiShi tishi;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GameObject kaishibutton;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private string datastrq_playertype;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override void Awake()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requestCode = RequestCode.Room;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actionCode = ActionCode.JoinRoom;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base.Awake();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}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private void Update()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if (ReturnCodeisfail)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ReturnCodeisfail = false;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tishi.ShowXinXi("</w:t>
      </w:r>
      <w:r w:rsidRPr="000D2BDB">
        <w:rPr>
          <w:rFonts w:hint="eastAsia"/>
          <w:sz w:val="15"/>
          <w:szCs w:val="15"/>
        </w:rPr>
        <w:t>无法加入房间！</w:t>
      </w:r>
      <w:r w:rsidRPr="000D2BDB">
        <w:rPr>
          <w:sz w:val="15"/>
          <w:szCs w:val="15"/>
        </w:rPr>
        <w:t>");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}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if (ReturnCodeissuccess)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ReturnCodeissuccess = false;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GameFacade.Instance.player = int.Parse(datastrq_playertype);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RoomItem.SetActive(true);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RoomList.SetActive(false);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player1.enabled = true;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player2.enabled = true;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kaishibutton.SetActive(false);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}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}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void JoinRoom()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base.SendRequest("r");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}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override void OnResponse(string data)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string[] strs = data.Split(',');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ReturnCode returnCode = (ReturnCode)int.Parse(strs[0]);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datastrq_playertype = strs[1];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if (returnCode == ReturnCode.Success)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ReturnCodeissuccess = true;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}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else if (returnCode == ReturnCode.Fail)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ReturnCodeisfail = true;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}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}</w:t>
      </w:r>
    </w:p>
    <w:p w:rsidR="00D97DED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>}</w:t>
      </w:r>
    </w:p>
    <w:p w:rsidR="00D97DED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b/>
          <w:sz w:val="21"/>
          <w:szCs w:val="21"/>
        </w:rPr>
      </w:pPr>
    </w:p>
    <w:p w:rsidR="00D97DED" w:rsidRPr="000D2BDB" w:rsidRDefault="00D97DED" w:rsidP="000D2BDB">
      <w:pPr>
        <w:ind w:firstLine="300"/>
        <w:rPr>
          <w:b/>
          <w:sz w:val="21"/>
          <w:szCs w:val="21"/>
        </w:rPr>
      </w:pPr>
      <w:r w:rsidRPr="00FB7301">
        <w:rPr>
          <w:b/>
          <w:sz w:val="21"/>
          <w:szCs w:val="21"/>
        </w:rPr>
        <w:t>QuitRoomRequest</w:t>
      </w:r>
      <w:r w:rsidRPr="000D2BDB">
        <w:rPr>
          <w:rFonts w:hint="eastAsia"/>
          <w:b/>
          <w:sz w:val="21"/>
          <w:szCs w:val="21"/>
        </w:rPr>
        <w:t>介绍</w:t>
      </w:r>
    </w:p>
    <w:p w:rsidR="00D97DED" w:rsidRPr="000D2BDB" w:rsidRDefault="00D97DED" w:rsidP="000D2BDB">
      <w:pPr>
        <w:ind w:firstLine="300"/>
        <w:rPr>
          <w:b/>
          <w:sz w:val="21"/>
          <w:szCs w:val="21"/>
        </w:rPr>
      </w:pPr>
      <w:r w:rsidRPr="000D2BDB">
        <w:rPr>
          <w:rFonts w:hint="eastAsia"/>
          <w:b/>
          <w:sz w:val="21"/>
          <w:szCs w:val="21"/>
        </w:rPr>
        <w:t>简介：</w:t>
      </w:r>
      <w:r w:rsidRPr="00FB7301">
        <w:rPr>
          <w:b/>
          <w:sz w:val="21"/>
          <w:szCs w:val="21"/>
        </w:rPr>
        <w:t>QuitRoomRequest</w:t>
      </w:r>
      <w:r w:rsidRPr="000D2BDB">
        <w:rPr>
          <w:rFonts w:hint="eastAsia"/>
          <w:b/>
          <w:sz w:val="21"/>
          <w:szCs w:val="21"/>
        </w:rPr>
        <w:t>处理发送</w:t>
      </w:r>
      <w:r>
        <w:rPr>
          <w:rFonts w:hint="eastAsia"/>
          <w:b/>
          <w:sz w:val="21"/>
          <w:szCs w:val="21"/>
        </w:rPr>
        <w:t>退出</w:t>
      </w:r>
      <w:r w:rsidRPr="000D2BDB">
        <w:rPr>
          <w:rFonts w:hint="eastAsia"/>
          <w:b/>
          <w:sz w:val="21"/>
          <w:szCs w:val="21"/>
        </w:rPr>
        <w:t>房间的请求，并处理服务端给予的响应</w:t>
      </w:r>
      <w:r>
        <w:rPr>
          <w:rFonts w:hint="eastAsia"/>
          <w:b/>
          <w:sz w:val="21"/>
          <w:szCs w:val="21"/>
        </w:rPr>
        <w:t>，在服务端会判断本客户端是否是房主来做出答复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>public class QuitRoomRequest : BaseRequest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>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bool istuichu = false;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GameObject RoomItem;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GameObject RoomList;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Image player1;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Image player2;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override void Awake()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requestCode = RequestCode.Room;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actionCode = ActionCode.QuitRoom;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base.Awake();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}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private void Update()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if (istuichu)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istuichu = false;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player1.enabled = false;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player2.enabled = false;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RoomList.SetActive(true);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RoomList.GetComponent&lt;RoomListRequest&gt;().FlashRoomList();</w:t>
      </w:r>
      <w:r w:rsidRPr="00FB7301">
        <w:rPr>
          <w:color w:val="008000"/>
          <w:sz w:val="15"/>
          <w:szCs w:val="15"/>
        </w:rPr>
        <w:t>//</w:t>
      </w:r>
      <w:r w:rsidRPr="00FB7301">
        <w:rPr>
          <w:rFonts w:hint="eastAsia"/>
          <w:color w:val="008000"/>
          <w:sz w:val="15"/>
          <w:szCs w:val="15"/>
        </w:rPr>
        <w:t>刷新房间列表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RoomItem.SetActive(false);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}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}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void TuiChu()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base.SendRequest("q");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}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public override void OnResponse(string data)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string[] strs = data.Split(',');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ReturnCode returnCode = (ReturnCode)int.Parse(strs[0]);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if(returnCode == ReturnCode.Success)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{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    istuichu = true;</w:t>
      </w:r>
    </w:p>
    <w:p w:rsidR="00D97DED" w:rsidRPr="000D2BDB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    }</w:t>
      </w:r>
    </w:p>
    <w:p w:rsidR="00D97DED" w:rsidRDefault="00D97DED" w:rsidP="000D2BDB">
      <w:pPr>
        <w:ind w:firstLine="300"/>
        <w:rPr>
          <w:sz w:val="15"/>
          <w:szCs w:val="15"/>
        </w:rPr>
      </w:pPr>
      <w:r w:rsidRPr="000D2BDB">
        <w:rPr>
          <w:sz w:val="15"/>
          <w:szCs w:val="15"/>
        </w:rPr>
        <w:t xml:space="preserve">    }</w:t>
      </w:r>
    </w:p>
    <w:p w:rsidR="00D97DED" w:rsidRDefault="00D97DED" w:rsidP="000D2BDB">
      <w:pPr>
        <w:ind w:firstLine="300"/>
        <w:rPr>
          <w:sz w:val="15"/>
          <w:szCs w:val="15"/>
        </w:rPr>
      </w:pPr>
    </w:p>
    <w:p w:rsidR="00D97DED" w:rsidRDefault="00D97DED" w:rsidP="000D2BDB">
      <w:pPr>
        <w:ind w:firstLine="300"/>
        <w:rPr>
          <w:sz w:val="15"/>
          <w:szCs w:val="15"/>
        </w:rPr>
      </w:pPr>
    </w:p>
    <w:p w:rsidR="00D97DED" w:rsidRPr="000D2BDB" w:rsidRDefault="00D97DED" w:rsidP="00FB7301">
      <w:pPr>
        <w:ind w:firstLine="300"/>
        <w:rPr>
          <w:b/>
          <w:sz w:val="21"/>
          <w:szCs w:val="21"/>
        </w:rPr>
      </w:pPr>
    </w:p>
    <w:p w:rsidR="00D97DED" w:rsidRPr="000D2BDB" w:rsidRDefault="00D97DED" w:rsidP="00FB7301">
      <w:pPr>
        <w:ind w:firstLine="300"/>
        <w:rPr>
          <w:b/>
          <w:sz w:val="21"/>
          <w:szCs w:val="21"/>
        </w:rPr>
      </w:pPr>
      <w:r w:rsidRPr="00FB7301">
        <w:rPr>
          <w:b/>
          <w:sz w:val="21"/>
          <w:szCs w:val="21"/>
        </w:rPr>
        <w:t>UpdateRoomRequest</w:t>
      </w:r>
      <w:r w:rsidRPr="000D2BDB">
        <w:rPr>
          <w:rFonts w:hint="eastAsia"/>
          <w:b/>
          <w:sz w:val="21"/>
          <w:szCs w:val="21"/>
        </w:rPr>
        <w:t>介绍</w:t>
      </w:r>
    </w:p>
    <w:p w:rsidR="00D97DED" w:rsidRPr="000D2BDB" w:rsidRDefault="00D97DED" w:rsidP="00FB7301">
      <w:pPr>
        <w:ind w:firstLine="300"/>
        <w:rPr>
          <w:b/>
          <w:sz w:val="21"/>
          <w:szCs w:val="21"/>
        </w:rPr>
      </w:pPr>
      <w:r w:rsidRPr="000D2BDB">
        <w:rPr>
          <w:rFonts w:hint="eastAsia"/>
          <w:b/>
          <w:sz w:val="21"/>
          <w:szCs w:val="21"/>
        </w:rPr>
        <w:t>简介：</w:t>
      </w:r>
      <w:r w:rsidRPr="00FB7301">
        <w:rPr>
          <w:b/>
          <w:sz w:val="21"/>
          <w:szCs w:val="21"/>
        </w:rPr>
        <w:t>UpdateRoomRequest</w:t>
      </w:r>
      <w:r w:rsidRPr="000D2BDB">
        <w:rPr>
          <w:rFonts w:hint="eastAsia"/>
          <w:b/>
          <w:sz w:val="21"/>
          <w:szCs w:val="21"/>
        </w:rPr>
        <w:t>处理</w:t>
      </w:r>
      <w:r>
        <w:rPr>
          <w:rFonts w:hint="eastAsia"/>
          <w:b/>
          <w:sz w:val="21"/>
          <w:szCs w:val="21"/>
        </w:rPr>
        <w:t>刷新房间内部信息的请求，比如有玩家退出房间，需要及时更新对方玩家头像，或者是房主退出房间要处理让剑销毁，并让另一名玩家也强制退出房间的操作</w:t>
      </w:r>
    </w:p>
    <w:p w:rsidR="00D97DED" w:rsidRDefault="00D97DED" w:rsidP="000D2BDB">
      <w:pPr>
        <w:ind w:firstLine="300"/>
        <w:rPr>
          <w:sz w:val="15"/>
          <w:szCs w:val="15"/>
        </w:rPr>
      </w:pP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>public class UpdateRoomRequest : BaseRequest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>{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public Image player2;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public override void Awake()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{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    requestCode = RequestCode.Room;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    actionCode = ActionCode.UpdateRoom;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    base.Awake();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}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public override void OnResponse(string data)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{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    if (data == "1")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    {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        player2.enabled = true;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    }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    else if (data == "0")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    {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        player2.enabled = false;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    }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</w:t>
      </w:r>
    </w:p>
    <w:p w:rsidR="00D97DED" w:rsidRPr="00FB7301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 xml:space="preserve">    }</w:t>
      </w:r>
    </w:p>
    <w:p w:rsidR="00D97DED" w:rsidRDefault="00D97DED" w:rsidP="00FB7301">
      <w:pPr>
        <w:ind w:firstLine="300"/>
        <w:rPr>
          <w:sz w:val="15"/>
          <w:szCs w:val="15"/>
        </w:rPr>
      </w:pPr>
      <w:r w:rsidRPr="00FB7301">
        <w:rPr>
          <w:sz w:val="15"/>
          <w:szCs w:val="15"/>
        </w:rPr>
        <w:t>}</w:t>
      </w:r>
    </w:p>
    <w:p w:rsidR="00D97DED" w:rsidRDefault="00D97DED" w:rsidP="00FB7301">
      <w:pPr>
        <w:ind w:firstLine="300"/>
        <w:rPr>
          <w:sz w:val="15"/>
          <w:szCs w:val="15"/>
        </w:rPr>
      </w:pPr>
    </w:p>
    <w:p w:rsidR="00D97DED" w:rsidRPr="000D2BDB" w:rsidRDefault="00D97DED" w:rsidP="00E77904">
      <w:pPr>
        <w:ind w:firstLine="300"/>
        <w:rPr>
          <w:b/>
          <w:sz w:val="21"/>
          <w:szCs w:val="21"/>
        </w:rPr>
      </w:pPr>
      <w:r w:rsidRPr="00E77904">
        <w:rPr>
          <w:b/>
          <w:sz w:val="21"/>
          <w:szCs w:val="21"/>
        </w:rPr>
        <w:t>StartGameRequest</w:t>
      </w:r>
      <w:r w:rsidRPr="000D2BDB">
        <w:rPr>
          <w:rFonts w:hint="eastAsia"/>
          <w:b/>
          <w:sz w:val="21"/>
          <w:szCs w:val="21"/>
        </w:rPr>
        <w:t>介绍</w:t>
      </w:r>
    </w:p>
    <w:p w:rsidR="00D97DED" w:rsidRPr="000D2BDB" w:rsidRDefault="00D97DED" w:rsidP="00E77904">
      <w:pPr>
        <w:ind w:firstLine="300"/>
        <w:rPr>
          <w:b/>
          <w:sz w:val="21"/>
          <w:szCs w:val="21"/>
        </w:rPr>
      </w:pPr>
      <w:r w:rsidRPr="000D2BDB">
        <w:rPr>
          <w:rFonts w:hint="eastAsia"/>
          <w:b/>
          <w:sz w:val="21"/>
          <w:szCs w:val="21"/>
        </w:rPr>
        <w:t>简介：</w:t>
      </w:r>
      <w:r w:rsidRPr="00E77904">
        <w:rPr>
          <w:b/>
          <w:sz w:val="21"/>
          <w:szCs w:val="21"/>
        </w:rPr>
        <w:t>StartGameRequest</w:t>
      </w:r>
      <w:r w:rsidRPr="000D2BDB">
        <w:rPr>
          <w:rFonts w:hint="eastAsia"/>
          <w:b/>
          <w:sz w:val="21"/>
          <w:szCs w:val="21"/>
        </w:rPr>
        <w:t>处理</w:t>
      </w:r>
      <w:r>
        <w:rPr>
          <w:rFonts w:hint="eastAsia"/>
          <w:b/>
          <w:sz w:val="21"/>
          <w:szCs w:val="21"/>
        </w:rPr>
        <w:t>开始游戏的请求，会发送达服务器，服务器判断是否达到开始游戏的标准，若达到则开始游戏，并且广播给房间里面其他的客户端来开始游戏，并且根据服务器的返回来做出具体响应的操作，比如动态的添加控制移动的脚本给本地客户端需要控制的角色，激活对应的本地角色的摄像机等</w:t>
      </w:r>
    </w:p>
    <w:p w:rsidR="00D97DED" w:rsidRDefault="00D97DED" w:rsidP="00FB7301">
      <w:pPr>
        <w:ind w:firstLine="300"/>
        <w:rPr>
          <w:sz w:val="15"/>
          <w:szCs w:val="15"/>
        </w:rPr>
      </w:pPr>
    </w:p>
    <w:p w:rsidR="00D97DED" w:rsidRDefault="00D97DED" w:rsidP="00FB7301">
      <w:pPr>
        <w:ind w:firstLine="300"/>
        <w:rPr>
          <w:sz w:val="15"/>
          <w:szCs w:val="15"/>
        </w:rPr>
      </w:pP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>public class StartGameRequest : BaseRequest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>{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public GameObject roomitem;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public TiShi tishi;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bool ReturnCodeisfail = false;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bool ReturnCodeissuccess = false;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public GameObject camera0;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public GameObject camera1;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public GameObject nothingcamera;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public GameObject gamecontrol;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public override void Awake()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{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requestCode = RequestCode.Game;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actionCode = ActionCode.StartGame;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base.Awake();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}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private void Update()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{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if (ReturnCodeisfail)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{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ReturnCodeisfail = false;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tishi.ShowXinXi("</w:t>
      </w:r>
      <w:r w:rsidRPr="00E77904">
        <w:rPr>
          <w:rFonts w:hint="eastAsia"/>
          <w:sz w:val="15"/>
          <w:szCs w:val="15"/>
        </w:rPr>
        <w:t>无法开始游戏，人数不足</w:t>
      </w:r>
      <w:r w:rsidRPr="00E77904">
        <w:rPr>
          <w:sz w:val="15"/>
          <w:szCs w:val="15"/>
        </w:rPr>
        <w:t>");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}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if (ReturnCodeissuccess)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{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ReturnCodeissuccess = false;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nothingcamera.SetActive(false);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roomitem.SetActive(false);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gamecontrol.AddComponent&lt;TestPlayerControl&gt;();</w:t>
      </w:r>
      <w:r w:rsidRPr="00E77904">
        <w:rPr>
          <w:color w:val="008000"/>
          <w:sz w:val="15"/>
          <w:szCs w:val="15"/>
        </w:rPr>
        <w:t>//</w:t>
      </w:r>
      <w:r w:rsidRPr="00E77904">
        <w:rPr>
          <w:rFonts w:hint="eastAsia"/>
          <w:color w:val="008000"/>
          <w:sz w:val="15"/>
          <w:szCs w:val="15"/>
        </w:rPr>
        <w:t>添加控制移动的脚本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gamecontrol.AddComponent&lt;MoveRequest&gt;();</w:t>
      </w:r>
      <w:r w:rsidRPr="00E77904">
        <w:rPr>
          <w:color w:val="008000"/>
          <w:sz w:val="15"/>
          <w:szCs w:val="15"/>
        </w:rPr>
        <w:t>//</w:t>
      </w:r>
      <w:r w:rsidRPr="00E77904">
        <w:rPr>
          <w:rFonts w:hint="eastAsia"/>
          <w:color w:val="008000"/>
          <w:sz w:val="15"/>
          <w:szCs w:val="15"/>
        </w:rPr>
        <w:t>添加同步移动的脚本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gamecontrol.AddComponent&lt;NowWeaponRequest&gt;();</w:t>
      </w:r>
      <w:r w:rsidRPr="00E77904">
        <w:rPr>
          <w:color w:val="008000"/>
          <w:sz w:val="15"/>
          <w:szCs w:val="15"/>
        </w:rPr>
        <w:t>//</w:t>
      </w:r>
      <w:r w:rsidRPr="00E77904">
        <w:rPr>
          <w:rFonts w:hint="eastAsia"/>
          <w:color w:val="008000"/>
          <w:sz w:val="15"/>
          <w:szCs w:val="15"/>
        </w:rPr>
        <w:t>添加同步武器的脚本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if (GameFacade.Instance.player == 0)/</w:t>
      </w:r>
      <w:r w:rsidRPr="00E77904">
        <w:rPr>
          <w:color w:val="008000"/>
          <w:sz w:val="15"/>
          <w:szCs w:val="15"/>
        </w:rPr>
        <w:t>/</w:t>
      </w:r>
      <w:r w:rsidRPr="00E77904">
        <w:rPr>
          <w:rFonts w:hint="eastAsia"/>
          <w:color w:val="008000"/>
          <w:sz w:val="15"/>
          <w:szCs w:val="15"/>
        </w:rPr>
        <w:t>激活摄像机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{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    camera0.SetActive(true);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}else if(GameFacade.Instance.player == 1)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{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    camera1.SetActive(true);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}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}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}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public void ClickStartGame()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{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base.SendRequest("r");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}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public override void OnResponse(string data)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{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ReturnCode returnCode = (ReturnCode)int.Parse(data);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if (returnCode == ReturnCode.Success)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{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ReturnCodeissuccess = true;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}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else if(returnCode == ReturnCode.Fail)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{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    ReturnCodeisfail = true;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    }</w:t>
      </w:r>
    </w:p>
    <w:p w:rsidR="00D97DED" w:rsidRPr="00E77904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 xml:space="preserve">    }</w:t>
      </w:r>
    </w:p>
    <w:p w:rsidR="00D97DED" w:rsidRDefault="00D97DED" w:rsidP="00E77904">
      <w:pPr>
        <w:ind w:firstLine="300"/>
        <w:rPr>
          <w:sz w:val="15"/>
          <w:szCs w:val="15"/>
        </w:rPr>
      </w:pPr>
      <w:r w:rsidRPr="00E77904">
        <w:rPr>
          <w:sz w:val="15"/>
          <w:szCs w:val="15"/>
        </w:rPr>
        <w:t>}</w:t>
      </w:r>
    </w:p>
    <w:p w:rsidR="00D97DED" w:rsidRPr="00167134" w:rsidRDefault="00D97DED" w:rsidP="00E77904">
      <w:pPr>
        <w:ind w:firstLine="300"/>
        <w:rPr>
          <w:b/>
          <w:sz w:val="21"/>
          <w:szCs w:val="21"/>
        </w:rPr>
      </w:pPr>
    </w:p>
    <w:p w:rsidR="00D97DED" w:rsidRPr="00167134" w:rsidRDefault="00D97DED" w:rsidP="00E77904">
      <w:pPr>
        <w:ind w:firstLine="300"/>
        <w:rPr>
          <w:b/>
          <w:sz w:val="21"/>
          <w:szCs w:val="21"/>
        </w:rPr>
      </w:pPr>
      <w:r w:rsidRPr="00167134">
        <w:rPr>
          <w:b/>
          <w:sz w:val="21"/>
          <w:szCs w:val="21"/>
        </w:rPr>
        <w:t>MoveRequest</w:t>
      </w:r>
      <w:r w:rsidRPr="00167134">
        <w:rPr>
          <w:rFonts w:hint="eastAsia"/>
          <w:b/>
          <w:sz w:val="21"/>
          <w:szCs w:val="21"/>
        </w:rPr>
        <w:t>介绍</w:t>
      </w:r>
    </w:p>
    <w:p w:rsidR="00D97DED" w:rsidRPr="00167134" w:rsidRDefault="00D97DED" w:rsidP="00E77904">
      <w:pPr>
        <w:ind w:firstLine="300"/>
        <w:rPr>
          <w:b/>
          <w:sz w:val="21"/>
          <w:szCs w:val="21"/>
        </w:rPr>
      </w:pPr>
      <w:r w:rsidRPr="00167134">
        <w:rPr>
          <w:rFonts w:hint="eastAsia"/>
          <w:b/>
          <w:sz w:val="21"/>
          <w:szCs w:val="21"/>
        </w:rPr>
        <w:t>简介：同步远端玩家的移动位置，旋转信息，每秒</w:t>
      </w:r>
      <w:r w:rsidRPr="00167134">
        <w:rPr>
          <w:b/>
          <w:sz w:val="21"/>
          <w:szCs w:val="21"/>
        </w:rPr>
        <w:t>24</w:t>
      </w:r>
      <w:r w:rsidRPr="00167134">
        <w:rPr>
          <w:rFonts w:hint="eastAsia"/>
          <w:b/>
          <w:sz w:val="21"/>
          <w:szCs w:val="21"/>
        </w:rPr>
        <w:t>次</w:t>
      </w:r>
    </w:p>
    <w:p w:rsidR="00D97DED" w:rsidRDefault="00D97DED" w:rsidP="00E77904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>public class MoveRequest : BaseRequest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>{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private Transform localPlayerTransform;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private Transform remotePlayerTransform;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private int setRate = 24;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private Vector3 pos;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private Vector3 rotation;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private bool issetRemotePlayer = false;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public override void Awake()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{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requestCode = RequestCode.Game;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actionCode = ActionCode.Move;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base.Awake();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}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private void FixedUpdate()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{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if (issetRemotePlayer)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{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    setRemotePlayer();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    issetRemotePlayer = false;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}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}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private void OnEnable()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{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if (GameFacade.Instance.player == 0)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{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    Debug.Log("</w:t>
      </w:r>
      <w:r w:rsidRPr="007A2F8C">
        <w:rPr>
          <w:rFonts w:hint="eastAsia"/>
          <w:sz w:val="15"/>
          <w:szCs w:val="15"/>
        </w:rPr>
        <w:t>角色</w:t>
      </w:r>
      <w:r w:rsidRPr="007A2F8C">
        <w:rPr>
          <w:sz w:val="15"/>
          <w:szCs w:val="15"/>
        </w:rPr>
        <w:t>0");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    localPlayerTransform = GameObject.Find("Player0").GetComponent&lt;Transform&gt;();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    remotePlayerTransform = GameObject.Find("Player1").GetComponent&lt;Transform&gt;();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}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else if (GameFacade.Instance.player == 1)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{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    Debug.Log("</w:t>
      </w:r>
      <w:r w:rsidRPr="007A2F8C">
        <w:rPr>
          <w:rFonts w:hint="eastAsia"/>
          <w:sz w:val="15"/>
          <w:szCs w:val="15"/>
        </w:rPr>
        <w:t>角色</w:t>
      </w:r>
      <w:r w:rsidRPr="007A2F8C">
        <w:rPr>
          <w:sz w:val="15"/>
          <w:szCs w:val="15"/>
        </w:rPr>
        <w:t>1");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    localPlayerTransform = GameObject.Find("Player1").GetComponent&lt;Transform&gt;();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    remotePlayerTransform = GameObject.Find("Player0").GetComponent&lt;Transform&gt;();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}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else if (GameFacade.Instance.player == -1)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{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    Debug.Log("MoveRequest</w:t>
      </w:r>
      <w:r w:rsidRPr="007A2F8C">
        <w:rPr>
          <w:rFonts w:hint="eastAsia"/>
          <w:sz w:val="15"/>
          <w:szCs w:val="15"/>
        </w:rPr>
        <w:t>中角色未指定</w:t>
      </w:r>
      <w:r w:rsidRPr="007A2F8C">
        <w:rPr>
          <w:sz w:val="15"/>
          <w:szCs w:val="15"/>
        </w:rPr>
        <w:t>");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}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InvokeRepeating("setLocalPlayerToRemote", 1f, 1f / setRate);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}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void setLocalPlayerToRemote()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{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float x = localPlayerTransform.position.x;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float y = localPlayerTransform.position.y;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float z = localPlayerTransform.position.z;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float rotationX = localPlayerTransform.eulerAngles.x;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float rotationY = localPlayerTransform.eulerAngles.y;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float rotationZ = localPlayerTransform.eulerAngles.z;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string data = string.Format("{0},{1},{2}|{3},{4},{5}", x, y, z, rotationX, rotationY, rotationZ);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base.SendRequest(data);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}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void setRemotePlayer()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{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remotePlayerTransform.position = pos;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remotePlayerTransform.eulerAngles = rotation;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}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public override void OnResponse(string data)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{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string[] strs = data.Split('|');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pos = UnityTools.ParseVector3(strs[0]);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rotation = UnityTools.ParseVector3(strs[1]);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    issetRemotePlayer = true;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 xml:space="preserve">    }</w:t>
      </w:r>
    </w:p>
    <w:p w:rsidR="00D97DED" w:rsidRPr="007A2F8C" w:rsidRDefault="00D97DED" w:rsidP="007A2F8C">
      <w:pPr>
        <w:ind w:firstLine="300"/>
        <w:rPr>
          <w:sz w:val="15"/>
          <w:szCs w:val="15"/>
        </w:rPr>
      </w:pPr>
      <w:r w:rsidRPr="007A2F8C">
        <w:rPr>
          <w:sz w:val="15"/>
          <w:szCs w:val="15"/>
        </w:rPr>
        <w:t>}</w:t>
      </w:r>
    </w:p>
    <w:sectPr w:rsidR="00D97DED" w:rsidRPr="007A2F8C" w:rsidSect="00EF05F9">
      <w:pgSz w:w="11900" w:h="16840"/>
      <w:pgMar w:top="567" w:right="567" w:bottom="816" w:left="567" w:header="851" w:footer="992" w:gutter="0"/>
      <w:cols w:space="425"/>
      <w:docGrid w:type="lines" w:linePitch="326" w:charSpace="4535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461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114A"/>
    <w:rsid w:val="00042F44"/>
    <w:rsid w:val="000D2BDB"/>
    <w:rsid w:val="00167134"/>
    <w:rsid w:val="00167A3B"/>
    <w:rsid w:val="00270581"/>
    <w:rsid w:val="00310B8C"/>
    <w:rsid w:val="004D13BF"/>
    <w:rsid w:val="005D49C8"/>
    <w:rsid w:val="00645066"/>
    <w:rsid w:val="006D7F8A"/>
    <w:rsid w:val="007A2F8C"/>
    <w:rsid w:val="0091537F"/>
    <w:rsid w:val="00A63062"/>
    <w:rsid w:val="00AC2951"/>
    <w:rsid w:val="00D03195"/>
    <w:rsid w:val="00D11FF5"/>
    <w:rsid w:val="00D4114A"/>
    <w:rsid w:val="00D97DED"/>
    <w:rsid w:val="00E12022"/>
    <w:rsid w:val="00E34A12"/>
    <w:rsid w:val="00E77904"/>
    <w:rsid w:val="00EF05F9"/>
    <w:rsid w:val="00FB7301"/>
    <w:rsid w:val="00FC5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ngXian" w:eastAsia="DengXian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37F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19</Pages>
  <Words>3063</Words>
  <Characters>17463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AutoBVT</cp:lastModifiedBy>
  <cp:revision>12</cp:revision>
  <dcterms:created xsi:type="dcterms:W3CDTF">2018-09-22T11:54:00Z</dcterms:created>
  <dcterms:modified xsi:type="dcterms:W3CDTF">2018-09-23T02:58:00Z</dcterms:modified>
</cp:coreProperties>
</file>