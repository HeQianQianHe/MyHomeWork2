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89F" w:rsidRPr="009D19EC" w:rsidRDefault="00D7589F" w:rsidP="0082217D">
      <w:pPr>
        <w:rPr>
          <w:b/>
          <w:sz w:val="21"/>
          <w:szCs w:val="21"/>
        </w:rPr>
      </w:pPr>
      <w:r w:rsidRPr="009D19EC">
        <w:rPr>
          <w:rFonts w:hint="eastAsia"/>
          <w:b/>
          <w:sz w:val="21"/>
          <w:szCs w:val="21"/>
        </w:rPr>
        <w:t>粘包与分包问题概述：</w:t>
      </w:r>
      <w:r w:rsidRPr="009D19EC">
        <w:rPr>
          <w:b/>
          <w:sz w:val="21"/>
          <w:szCs w:val="21"/>
        </w:rPr>
        <w:t> </w:t>
      </w:r>
    </w:p>
    <w:p w:rsidR="00D7589F" w:rsidRPr="009D19EC" w:rsidRDefault="00D7589F" w:rsidP="0082217D">
      <w:pPr>
        <w:rPr>
          <w:b/>
          <w:sz w:val="21"/>
          <w:szCs w:val="21"/>
        </w:rPr>
      </w:pPr>
      <w:r w:rsidRPr="009D19EC">
        <w:rPr>
          <w:rFonts w:hint="eastAsia"/>
          <w:b/>
          <w:sz w:val="21"/>
          <w:szCs w:val="21"/>
        </w:rPr>
        <w:t>指发送方发送的若干包数据到接收方接收时粘成一包，从接收缓冲区看，后一包数据的头紧接着前一包数据的尾。出现粘包现象的原因是多方面的，它既可能由发送方造成，也可能由接收方造成。发送方引起的粘包是由</w:t>
      </w:r>
      <w:r w:rsidRPr="009D19EC">
        <w:rPr>
          <w:b/>
          <w:sz w:val="21"/>
          <w:szCs w:val="21"/>
        </w:rPr>
        <w:t>TCP</w:t>
      </w:r>
      <w:r w:rsidRPr="009D19EC">
        <w:rPr>
          <w:rFonts w:hint="eastAsia"/>
          <w:b/>
          <w:sz w:val="21"/>
          <w:szCs w:val="21"/>
        </w:rPr>
        <w:t>协议本身造成的，</w:t>
      </w:r>
      <w:r w:rsidRPr="009D19EC">
        <w:rPr>
          <w:b/>
          <w:sz w:val="21"/>
          <w:szCs w:val="21"/>
        </w:rPr>
        <w:t>TCP</w:t>
      </w:r>
      <w:r w:rsidRPr="009D19EC">
        <w:rPr>
          <w:rFonts w:hint="eastAsia"/>
          <w:b/>
          <w:sz w:val="21"/>
          <w:szCs w:val="21"/>
        </w:rPr>
        <w:t>为提高传输效率，发送方往往要收集到足够多的数据后才发送一包数据。若连续几次发送的数据都很少，通常</w:t>
      </w:r>
      <w:r w:rsidRPr="009D19EC">
        <w:rPr>
          <w:b/>
          <w:sz w:val="21"/>
          <w:szCs w:val="21"/>
        </w:rPr>
        <w:t>TCP</w:t>
      </w:r>
      <w:r w:rsidRPr="009D19EC">
        <w:rPr>
          <w:rFonts w:hint="eastAsia"/>
          <w:b/>
          <w:sz w:val="21"/>
          <w:szCs w:val="21"/>
        </w:rPr>
        <w:t>会根据优化算法把这些数据合成一包后一次发送出去，这样接收方就收到了粘包数据。接收方引起的粘包是由于接收方用户进程不及时接收数据，从而导致粘包现象。这是因为接收方先把收到的数据放在系统接收缓冲区，用户进程从该缓冲区取数据，若下一包数据到达时前一包数据尚未被用户进程取走，则下一包数据放到系统接收缓冲区时就接到前一包数据之后，而用户进程根据预先设定的缓冲区大小从系统接收缓冲区取数据，这样就一次取到了多包数据。分包是指在出现粘包的时候我们的接收方要进行分包处理。</w:t>
      </w:r>
    </w:p>
    <w:p w:rsidR="00D7589F" w:rsidRPr="009D19EC" w:rsidRDefault="00D7589F" w:rsidP="0082217D">
      <w:pPr>
        <w:rPr>
          <w:b/>
          <w:sz w:val="21"/>
          <w:szCs w:val="21"/>
        </w:rPr>
      </w:pPr>
    </w:p>
    <w:p w:rsidR="00D7589F" w:rsidRPr="009D19EC" w:rsidRDefault="00D7589F" w:rsidP="0082217D">
      <w:pPr>
        <w:rPr>
          <w:b/>
          <w:sz w:val="21"/>
          <w:szCs w:val="21"/>
        </w:rPr>
      </w:pPr>
      <w:r w:rsidRPr="009D19EC">
        <w:rPr>
          <w:rFonts w:hint="eastAsia"/>
          <w:b/>
          <w:sz w:val="21"/>
          <w:szCs w:val="21"/>
        </w:rPr>
        <w:t>解决方法：自己构建一种数据格式，数据的开头是本段数据的数据长度的</w:t>
      </w:r>
      <w:r w:rsidRPr="009D19EC">
        <w:rPr>
          <w:b/>
          <w:sz w:val="21"/>
          <w:szCs w:val="21"/>
        </w:rPr>
        <w:t>int</w:t>
      </w:r>
      <w:r w:rsidRPr="009D19EC">
        <w:rPr>
          <w:rFonts w:hint="eastAsia"/>
          <w:b/>
          <w:sz w:val="21"/>
          <w:szCs w:val="21"/>
        </w:rPr>
        <w:t>（</w:t>
      </w:r>
      <w:r w:rsidRPr="009D19EC">
        <w:rPr>
          <w:b/>
          <w:sz w:val="21"/>
          <w:szCs w:val="21"/>
        </w:rPr>
        <w:t>byte</w:t>
      </w:r>
      <w:r w:rsidRPr="009D19EC">
        <w:rPr>
          <w:rFonts w:hint="eastAsia"/>
          <w:b/>
          <w:sz w:val="21"/>
          <w:szCs w:val="21"/>
        </w:rPr>
        <w:t>数组表示），每次发送数据时候计算本次消息的数据长度，并且添加到要发送的消息中，解析数据的时候先判断接收到的消息是否满足</w:t>
      </w:r>
      <w:r w:rsidRPr="009D19EC">
        <w:rPr>
          <w:b/>
          <w:sz w:val="21"/>
          <w:szCs w:val="21"/>
        </w:rPr>
        <w:t>byte</w:t>
      </w:r>
      <w:r w:rsidRPr="009D19EC">
        <w:rPr>
          <w:rFonts w:hint="eastAsia"/>
          <w:b/>
          <w:sz w:val="21"/>
          <w:szCs w:val="21"/>
        </w:rPr>
        <w:t>数据数组的开头的那个</w:t>
      </w:r>
      <w:r w:rsidRPr="009D19EC">
        <w:rPr>
          <w:b/>
          <w:sz w:val="21"/>
          <w:szCs w:val="21"/>
        </w:rPr>
        <w:t>int</w:t>
      </w:r>
      <w:r w:rsidRPr="009D19EC">
        <w:rPr>
          <w:rFonts w:hint="eastAsia"/>
          <w:b/>
          <w:sz w:val="21"/>
          <w:szCs w:val="21"/>
        </w:rPr>
        <w:t>所代表的数据长度，</w:t>
      </w:r>
      <w:r w:rsidRPr="009D19EC">
        <w:rPr>
          <w:b/>
          <w:sz w:val="21"/>
          <w:szCs w:val="21"/>
        </w:rPr>
        <w:t>&gt;=</w:t>
      </w:r>
      <w:r w:rsidRPr="009D19EC">
        <w:rPr>
          <w:rFonts w:hint="eastAsia"/>
          <w:b/>
          <w:sz w:val="21"/>
          <w:szCs w:val="21"/>
        </w:rPr>
        <w:t>的情况下再进行分处理数据，否则继续接收数据。</w:t>
      </w:r>
    </w:p>
    <w:p w:rsidR="00D7589F" w:rsidRPr="009D19EC" w:rsidRDefault="00D7589F" w:rsidP="0082217D">
      <w:pPr>
        <w:rPr>
          <w:b/>
          <w:sz w:val="21"/>
          <w:szCs w:val="21"/>
        </w:rPr>
      </w:pPr>
    </w:p>
    <w:p w:rsidR="00D7589F" w:rsidRPr="009D19EC" w:rsidRDefault="00D7589F" w:rsidP="0082217D">
      <w:pPr>
        <w:rPr>
          <w:b/>
          <w:sz w:val="21"/>
          <w:szCs w:val="21"/>
        </w:rPr>
      </w:pPr>
    </w:p>
    <w:p w:rsidR="00D7589F" w:rsidRPr="009D19EC" w:rsidRDefault="00D7589F" w:rsidP="0082217D">
      <w:pPr>
        <w:rPr>
          <w:b/>
          <w:sz w:val="21"/>
          <w:szCs w:val="21"/>
        </w:rPr>
      </w:pPr>
      <w:r w:rsidRPr="009D19EC">
        <w:rPr>
          <w:rFonts w:hint="eastAsia"/>
          <w:b/>
          <w:sz w:val="21"/>
          <w:szCs w:val="21"/>
        </w:rPr>
        <w:t>接受解析数据处理方法：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>namespace GameServer.Servers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>{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class Message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{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private byte[] data = new byte[2048];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private int startIndex = 0;//</w:t>
      </w:r>
      <w:r w:rsidRPr="0082217D">
        <w:rPr>
          <w:rFonts w:hint="eastAsia"/>
          <w:sz w:val="15"/>
          <w:szCs w:val="15"/>
        </w:rPr>
        <w:t>代表我们已经存储了多少数据</w:t>
      </w:r>
    </w:p>
    <w:p w:rsidR="00D7589F" w:rsidRPr="0082217D" w:rsidRDefault="00D7589F" w:rsidP="0082217D">
      <w:pPr>
        <w:rPr>
          <w:sz w:val="15"/>
          <w:szCs w:val="15"/>
        </w:rPr>
      </w:pP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public byte[] Data//data</w:t>
      </w:r>
      <w:r w:rsidRPr="0082217D">
        <w:rPr>
          <w:rFonts w:hint="eastAsia"/>
          <w:sz w:val="15"/>
          <w:szCs w:val="15"/>
        </w:rPr>
        <w:t>的属性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{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get { return data; }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}</w:t>
      </w:r>
    </w:p>
    <w:p w:rsidR="00D7589F" w:rsidRPr="0082217D" w:rsidRDefault="00D7589F" w:rsidP="0082217D">
      <w:pPr>
        <w:rPr>
          <w:sz w:val="15"/>
          <w:szCs w:val="15"/>
        </w:rPr>
      </w:pP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public int StartIndex//startIndex</w:t>
      </w:r>
      <w:r w:rsidRPr="0082217D">
        <w:rPr>
          <w:rFonts w:hint="eastAsia"/>
          <w:sz w:val="15"/>
          <w:szCs w:val="15"/>
        </w:rPr>
        <w:t>属性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{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get { return startIndex; }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}</w:t>
      </w:r>
    </w:p>
    <w:p w:rsidR="00D7589F" w:rsidRPr="0082217D" w:rsidRDefault="00D7589F" w:rsidP="0082217D">
      <w:pPr>
        <w:rPr>
          <w:sz w:val="15"/>
          <w:szCs w:val="15"/>
        </w:rPr>
      </w:pP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public int RemainSize//</w:t>
      </w:r>
      <w:r w:rsidRPr="0082217D">
        <w:rPr>
          <w:rFonts w:hint="eastAsia"/>
          <w:sz w:val="15"/>
          <w:szCs w:val="15"/>
        </w:rPr>
        <w:t>计算剩余的数组大小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{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get { return data.Length - startIndex; }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}</w:t>
      </w:r>
    </w:p>
    <w:p w:rsidR="00D7589F" w:rsidRPr="0082217D" w:rsidRDefault="00D7589F" w:rsidP="0082217D">
      <w:pPr>
        <w:rPr>
          <w:sz w:val="15"/>
          <w:szCs w:val="15"/>
        </w:rPr>
      </w:pP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public void AddCount(int count)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{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startIndex += count;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}</w:t>
      </w:r>
    </w:p>
    <w:p w:rsidR="00D7589F" w:rsidRPr="0082217D" w:rsidRDefault="00D7589F" w:rsidP="0082217D">
      <w:pPr>
        <w:rPr>
          <w:sz w:val="15"/>
          <w:szCs w:val="15"/>
        </w:rPr>
      </w:pP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public void ReadMessage(Action&lt;RequestCode,ActionCode,string&gt; processDataCallBack)//</w:t>
      </w:r>
      <w:r w:rsidRPr="0082217D">
        <w:rPr>
          <w:rFonts w:hint="eastAsia"/>
          <w:sz w:val="15"/>
          <w:szCs w:val="15"/>
        </w:rPr>
        <w:t>这个方法用来解析数据，解决了粘包分包问题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{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while (true)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{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if (startIndex &lt;= 4)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{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    return;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}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int l = BitConverter.ToInt32(data, 0);//</w:t>
      </w:r>
      <w:r w:rsidRPr="0082217D">
        <w:rPr>
          <w:rFonts w:hint="eastAsia"/>
          <w:sz w:val="15"/>
          <w:szCs w:val="15"/>
        </w:rPr>
        <w:t>读取这个</w:t>
      </w:r>
      <w:r w:rsidRPr="0082217D">
        <w:rPr>
          <w:sz w:val="15"/>
          <w:szCs w:val="15"/>
        </w:rPr>
        <w:t>data</w:t>
      </w:r>
      <w:r w:rsidRPr="0082217D">
        <w:rPr>
          <w:rFonts w:hint="eastAsia"/>
          <w:sz w:val="15"/>
          <w:szCs w:val="15"/>
        </w:rPr>
        <w:t>中前四个字节，看看要传过来的信息的长度是多少（他只会读取前四个字节，因为只有四个字节是一个</w:t>
      </w:r>
      <w:r w:rsidRPr="0082217D">
        <w:rPr>
          <w:sz w:val="15"/>
          <w:szCs w:val="15"/>
        </w:rPr>
        <w:t>int32</w:t>
      </w:r>
      <w:r w:rsidRPr="0082217D">
        <w:rPr>
          <w:rFonts w:hint="eastAsia"/>
          <w:sz w:val="15"/>
          <w:szCs w:val="15"/>
        </w:rPr>
        <w:t>）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if ((startIndex - 4) &gt;= l)//</w:t>
      </w:r>
      <w:r w:rsidRPr="0082217D">
        <w:rPr>
          <w:rFonts w:hint="eastAsia"/>
          <w:sz w:val="15"/>
          <w:szCs w:val="15"/>
        </w:rPr>
        <w:t>表示这个</w:t>
      </w:r>
      <w:r w:rsidRPr="0082217D">
        <w:rPr>
          <w:sz w:val="15"/>
          <w:szCs w:val="15"/>
        </w:rPr>
        <w:t>data</w:t>
      </w:r>
      <w:r w:rsidRPr="0082217D">
        <w:rPr>
          <w:rFonts w:hint="eastAsia"/>
          <w:sz w:val="15"/>
          <w:szCs w:val="15"/>
        </w:rPr>
        <w:t>里面的数据已经是完整的了，或者还多了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{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    RequestCode rc = (RequestCode)BitConverter.ToInt32(data, 4);//</w:t>
      </w:r>
      <w:r w:rsidRPr="0082217D">
        <w:rPr>
          <w:rFonts w:hint="eastAsia"/>
          <w:sz w:val="15"/>
          <w:szCs w:val="15"/>
        </w:rPr>
        <w:t>这一步是把</w:t>
      </w:r>
      <w:r w:rsidRPr="0082217D">
        <w:rPr>
          <w:sz w:val="15"/>
          <w:szCs w:val="15"/>
        </w:rPr>
        <w:t>RequestCode</w:t>
      </w:r>
      <w:r w:rsidRPr="0082217D">
        <w:rPr>
          <w:rFonts w:hint="eastAsia"/>
          <w:sz w:val="15"/>
          <w:szCs w:val="15"/>
        </w:rPr>
        <w:t>解析出来，枚举类型，</w:t>
      </w:r>
      <w:r w:rsidRPr="0082217D">
        <w:rPr>
          <w:sz w:val="15"/>
          <w:szCs w:val="15"/>
        </w:rPr>
        <w:t>4</w:t>
      </w:r>
      <w:r w:rsidRPr="0082217D">
        <w:rPr>
          <w:rFonts w:hint="eastAsia"/>
          <w:sz w:val="15"/>
          <w:szCs w:val="15"/>
        </w:rPr>
        <w:t>字节长度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    ActionCode ac = (ActionCode)BitConverter.ToInt32(data, 8);//</w:t>
      </w:r>
      <w:r w:rsidRPr="0082217D">
        <w:rPr>
          <w:rFonts w:hint="eastAsia"/>
          <w:sz w:val="15"/>
          <w:szCs w:val="15"/>
        </w:rPr>
        <w:t>这一步是把</w:t>
      </w:r>
      <w:r w:rsidRPr="0082217D">
        <w:rPr>
          <w:sz w:val="15"/>
          <w:szCs w:val="15"/>
        </w:rPr>
        <w:t>ActionCode</w:t>
      </w:r>
      <w:r w:rsidRPr="0082217D">
        <w:rPr>
          <w:rFonts w:hint="eastAsia"/>
          <w:sz w:val="15"/>
          <w:szCs w:val="15"/>
        </w:rPr>
        <w:t>解析出来，枚举类型，</w:t>
      </w:r>
      <w:r w:rsidRPr="0082217D">
        <w:rPr>
          <w:sz w:val="15"/>
          <w:szCs w:val="15"/>
        </w:rPr>
        <w:t>4</w:t>
      </w:r>
      <w:r w:rsidRPr="0082217D">
        <w:rPr>
          <w:rFonts w:hint="eastAsia"/>
          <w:sz w:val="15"/>
          <w:szCs w:val="15"/>
        </w:rPr>
        <w:t>字节长度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    string s = Encoding.UTF8.GetString(data,12, l-8);//</w:t>
      </w:r>
      <w:r w:rsidRPr="0082217D">
        <w:rPr>
          <w:rFonts w:hint="eastAsia"/>
          <w:sz w:val="15"/>
          <w:szCs w:val="15"/>
        </w:rPr>
        <w:t>从第</w:t>
      </w:r>
      <w:r w:rsidRPr="0082217D">
        <w:rPr>
          <w:sz w:val="15"/>
          <w:szCs w:val="15"/>
        </w:rPr>
        <w:t>12</w:t>
      </w:r>
      <w:r w:rsidRPr="0082217D">
        <w:rPr>
          <w:rFonts w:hint="eastAsia"/>
          <w:sz w:val="15"/>
          <w:szCs w:val="15"/>
        </w:rPr>
        <w:t>个索引开始后面就都是数据了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    processDataCallBack(rc, ac, s);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    Array.Copy(data, l + 4, data, 0, startIndex - l - 4);//</w:t>
      </w:r>
      <w:r w:rsidRPr="0082217D">
        <w:rPr>
          <w:rFonts w:hint="eastAsia"/>
          <w:sz w:val="15"/>
          <w:szCs w:val="15"/>
        </w:rPr>
        <w:t>将读取过的数据删掉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    startIndex -= (l + 4);//</w:t>
      </w:r>
      <w:r w:rsidRPr="0082217D">
        <w:rPr>
          <w:rFonts w:hint="eastAsia"/>
          <w:sz w:val="15"/>
          <w:szCs w:val="15"/>
        </w:rPr>
        <w:t>把</w:t>
      </w:r>
      <w:r w:rsidRPr="0082217D">
        <w:rPr>
          <w:sz w:val="15"/>
          <w:szCs w:val="15"/>
        </w:rPr>
        <w:t>startIndex</w:t>
      </w:r>
      <w:r w:rsidRPr="0082217D">
        <w:rPr>
          <w:rFonts w:hint="eastAsia"/>
          <w:sz w:val="15"/>
          <w:szCs w:val="15"/>
        </w:rPr>
        <w:t>恢复到现在剩余数据的末尾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}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else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{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    break;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}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}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}</w:t>
      </w:r>
    </w:p>
    <w:p w:rsidR="00D7589F" w:rsidRDefault="00D7589F" w:rsidP="0082217D">
      <w:pPr>
        <w:rPr>
          <w:sz w:val="15"/>
          <w:szCs w:val="15"/>
        </w:rPr>
      </w:pPr>
    </w:p>
    <w:p w:rsidR="00D7589F" w:rsidRDefault="00D7589F" w:rsidP="0082217D">
      <w:pPr>
        <w:rPr>
          <w:sz w:val="15"/>
          <w:szCs w:val="15"/>
        </w:rPr>
      </w:pPr>
    </w:p>
    <w:p w:rsidR="00D7589F" w:rsidRPr="009D19EC" w:rsidRDefault="00D7589F" w:rsidP="0082217D">
      <w:pPr>
        <w:rPr>
          <w:b/>
          <w:sz w:val="21"/>
          <w:szCs w:val="21"/>
        </w:rPr>
      </w:pPr>
      <w:r w:rsidRPr="009D19EC">
        <w:rPr>
          <w:rFonts w:hint="eastAsia"/>
          <w:b/>
          <w:sz w:val="21"/>
          <w:szCs w:val="21"/>
        </w:rPr>
        <w:t>发送数据的处理方法：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public static byte[] PackData(ActionCode ac, string data)//</w:t>
      </w:r>
      <w:r w:rsidRPr="0082217D">
        <w:rPr>
          <w:rFonts w:hint="eastAsia"/>
          <w:sz w:val="15"/>
          <w:szCs w:val="15"/>
        </w:rPr>
        <w:t>将要返回的数据打包成（数据长度）</w:t>
      </w:r>
      <w:r w:rsidRPr="0082217D">
        <w:rPr>
          <w:sz w:val="15"/>
          <w:szCs w:val="15"/>
        </w:rPr>
        <w:t>+</w:t>
      </w:r>
      <w:r w:rsidRPr="0082217D">
        <w:rPr>
          <w:rFonts w:hint="eastAsia"/>
          <w:sz w:val="15"/>
          <w:szCs w:val="15"/>
        </w:rPr>
        <w:t>（</w:t>
      </w:r>
      <w:r w:rsidRPr="0082217D">
        <w:rPr>
          <w:sz w:val="15"/>
          <w:szCs w:val="15"/>
        </w:rPr>
        <w:t>ActionCode</w:t>
      </w:r>
      <w:r w:rsidRPr="0082217D">
        <w:rPr>
          <w:rFonts w:hint="eastAsia"/>
          <w:sz w:val="15"/>
          <w:szCs w:val="15"/>
        </w:rPr>
        <w:t>）</w:t>
      </w:r>
      <w:r w:rsidRPr="0082217D">
        <w:rPr>
          <w:sz w:val="15"/>
          <w:szCs w:val="15"/>
        </w:rPr>
        <w:t>+</w:t>
      </w:r>
      <w:r w:rsidRPr="0082217D">
        <w:rPr>
          <w:rFonts w:hint="eastAsia"/>
          <w:sz w:val="15"/>
          <w:szCs w:val="15"/>
        </w:rPr>
        <w:t>（返回的消息）这种格式的字节数组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{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byte[] rcBytes = BitConverter.GetBytes((int)ac);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byte[] dataBytes = Encoding.UTF8.GetBytes(data);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int l = rcBytes.Length + dataBytes.Length;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byte[] lBytes = BitConverter.GetBytes(l);</w:t>
      </w:r>
    </w:p>
    <w:p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return (lBytes.Concat(rcBytes).Concat(dataBytes)).ToArray(); </w:t>
      </w:r>
    </w:p>
    <w:p w:rsidR="00D7589F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}</w:t>
      </w:r>
    </w:p>
    <w:sectPr w:rsidR="00D7589F" w:rsidSect="00521778">
      <w:pgSz w:w="11900" w:h="16840"/>
      <w:pgMar w:top="567" w:right="567" w:bottom="816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9C60D3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E20C9CA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711A52B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B2921AC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C546B42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C4C98D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302DE8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350B5D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0D03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944AD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3540"/>
    <w:rsid w:val="002F3540"/>
    <w:rsid w:val="004D13BF"/>
    <w:rsid w:val="00521778"/>
    <w:rsid w:val="007C1A82"/>
    <w:rsid w:val="0082217D"/>
    <w:rsid w:val="009D19EC"/>
    <w:rsid w:val="00C17032"/>
    <w:rsid w:val="00CC3849"/>
    <w:rsid w:val="00CE7B1B"/>
    <w:rsid w:val="00D11FF5"/>
    <w:rsid w:val="00D7589F"/>
    <w:rsid w:val="00EA7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ngXian" w:eastAsia="DengXian" w:hAnsi="DengXi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B1B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2</Pages>
  <Words>401</Words>
  <Characters>2288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AutoBVT</cp:lastModifiedBy>
  <cp:revision>7</cp:revision>
  <dcterms:created xsi:type="dcterms:W3CDTF">2018-09-22T16:37:00Z</dcterms:created>
  <dcterms:modified xsi:type="dcterms:W3CDTF">2018-09-23T02:36:00Z</dcterms:modified>
</cp:coreProperties>
</file>